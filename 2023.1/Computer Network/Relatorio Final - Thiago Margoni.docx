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4E13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</w:t>
      </w:r>
    </w:p>
    <w:p w14:paraId="3947F5EF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</w:t>
      </w:r>
    </w:p>
    <w:p w14:paraId="18B2B329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</w:t>
      </w:r>
    </w:p>
    <w:p w14:paraId="1A8FDD80" w14:textId="439DB2C7" w:rsidR="00873283" w:rsidRPr="00BE16EF" w:rsidRDefault="00653655" w:rsidP="003970F8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 w:rsidRPr="00BE16EF">
        <w:rPr>
          <w:rFonts w:ascii="Arial" w:hAnsi="Arial" w:cs="Arial"/>
          <w:b/>
          <w:caps/>
          <w:sz w:val="28"/>
          <w:szCs w:val="28"/>
        </w:rPr>
        <w:t>Thiago D’Anna Margoni</w:t>
      </w:r>
    </w:p>
    <w:p w14:paraId="1C31346B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B4BA33" w14:textId="2FB85A7E" w:rsidR="00873283" w:rsidRPr="00BE16EF" w:rsidRDefault="00653655" w:rsidP="003970F8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 w:rsidRPr="00BE16EF">
        <w:rPr>
          <w:rFonts w:ascii="Arial" w:hAnsi="Arial" w:cs="Arial"/>
          <w:b/>
          <w:caps/>
          <w:sz w:val="28"/>
          <w:szCs w:val="28"/>
        </w:rPr>
        <w:t xml:space="preserve">DOCUMENTAÇÃO/RELATÓRIO FINAL </w:t>
      </w:r>
    </w:p>
    <w:p w14:paraId="4E744E11" w14:textId="64D6F87E" w:rsidR="00653655" w:rsidRPr="00BE16EF" w:rsidRDefault="00653655" w:rsidP="003970F8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 w:rsidRPr="00BE16EF">
        <w:rPr>
          <w:rFonts w:ascii="Arial" w:hAnsi="Arial" w:cs="Arial"/>
          <w:b/>
          <w:sz w:val="28"/>
          <w:szCs w:val="28"/>
        </w:rPr>
        <w:t>1º Semestre de Tinco</w:t>
      </w:r>
    </w:p>
    <w:p w14:paraId="7E57FB62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53DC09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C2CFB70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B70467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C30C20D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591565F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AB58B2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768ADE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1BA3733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E45D1D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52D93" w14:textId="77777777" w:rsidR="00873283" w:rsidRPr="00BE16EF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424CF9" w14:textId="77777777" w:rsidR="00873283" w:rsidRPr="00BE16EF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98FCDF0" w14:textId="77777777" w:rsidR="00873283" w:rsidRPr="00BE16EF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CDC562A" w14:textId="5515CC6F" w:rsidR="00873283" w:rsidRPr="00BE16EF" w:rsidRDefault="00653655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>Campinas</w:t>
      </w:r>
      <w:r w:rsidR="00873283" w:rsidRPr="00BE16EF">
        <w:rPr>
          <w:rFonts w:ascii="Arial" w:hAnsi="Arial" w:cs="Arial"/>
          <w:sz w:val="28"/>
          <w:szCs w:val="28"/>
        </w:rPr>
        <w:t xml:space="preserve"> - SP</w:t>
      </w:r>
    </w:p>
    <w:p w14:paraId="3BE26B44" w14:textId="1CA0AA65" w:rsidR="00873283" w:rsidRPr="00BE16EF" w:rsidRDefault="00653655" w:rsidP="00D4467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2023</w:t>
      </w:r>
    </w:p>
    <w:p w14:paraId="7839D9A7" w14:textId="77777777" w:rsidR="00873283" w:rsidRPr="00BE16EF" w:rsidRDefault="00873283" w:rsidP="001D45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  <w:sectPr w:rsidR="00873283" w:rsidRPr="00BE16EF" w:rsidSect="009239E7">
          <w:headerReference w:type="default" r:id="rId8"/>
          <w:footerReference w:type="default" r:id="rId9"/>
          <w:type w:val="continuous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</w:p>
    <w:p w14:paraId="5E5FE695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B922172" w14:textId="77777777" w:rsidR="00C60E55" w:rsidRPr="00BE16EF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2DD81" w14:textId="77777777" w:rsidR="00C60E55" w:rsidRPr="00BE16EF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1DD958" w14:textId="101A06C8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</w:t>
      </w:r>
    </w:p>
    <w:p w14:paraId="3427B812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</w:t>
      </w:r>
    </w:p>
    <w:p w14:paraId="3E4383C5" w14:textId="1B196D45" w:rsidR="00503852" w:rsidRPr="00BE16EF" w:rsidRDefault="00653655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 w:rsidRPr="00BE16EF">
        <w:rPr>
          <w:rFonts w:ascii="Arial" w:hAnsi="Arial" w:cs="Arial"/>
          <w:b/>
          <w:caps/>
          <w:sz w:val="28"/>
          <w:szCs w:val="28"/>
        </w:rPr>
        <w:t>Thiago D’Anna Margoni</w:t>
      </w:r>
    </w:p>
    <w:p w14:paraId="72CD5FBB" w14:textId="385F621B" w:rsidR="00873283" w:rsidRPr="00BE16EF" w:rsidRDefault="00873283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4BDE76EE" w14:textId="77777777" w:rsidR="00873283" w:rsidRPr="00BE16EF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3786D0F" w14:textId="77777777" w:rsidR="00653655" w:rsidRPr="00BE16EF" w:rsidRDefault="00653655" w:rsidP="00653655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 w:rsidRPr="00BE16EF">
        <w:rPr>
          <w:rFonts w:ascii="Arial" w:hAnsi="Arial" w:cs="Arial"/>
          <w:b/>
          <w:caps/>
          <w:sz w:val="28"/>
          <w:szCs w:val="28"/>
        </w:rPr>
        <w:t xml:space="preserve">DOCUMENTAÇÃO/RELATÓRIO FINAL </w:t>
      </w:r>
    </w:p>
    <w:p w14:paraId="0DFCA481" w14:textId="77777777" w:rsidR="00653655" w:rsidRPr="00BE16EF" w:rsidRDefault="00653655" w:rsidP="00653655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 w:rsidRPr="00BE16EF">
        <w:rPr>
          <w:rFonts w:ascii="Arial" w:hAnsi="Arial" w:cs="Arial"/>
          <w:b/>
          <w:sz w:val="28"/>
          <w:szCs w:val="28"/>
        </w:rPr>
        <w:t>1º Semestre de Tinco</w:t>
      </w:r>
    </w:p>
    <w:p w14:paraId="308554D0" w14:textId="1314522B" w:rsidR="00873283" w:rsidRPr="00BE16EF" w:rsidRDefault="00873283" w:rsidP="003970F8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</w:p>
    <w:p w14:paraId="06138CED" w14:textId="77777777" w:rsidR="00873283" w:rsidRPr="00BE16EF" w:rsidRDefault="00873283" w:rsidP="00481B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122003" w14:textId="029A1CB7" w:rsidR="00873283" w:rsidRPr="00BE16EF" w:rsidRDefault="00653655" w:rsidP="003970F8">
      <w:pPr>
        <w:framePr w:w="5838" w:h="2353" w:hRule="exact" w:hSpace="180" w:wrap="around" w:vAnchor="text" w:hAnchor="page" w:x="4942" w:y="28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28"/>
          <w:szCs w:val="24"/>
        </w:rPr>
      </w:pPr>
      <w:r w:rsidRPr="00BE16EF">
        <w:rPr>
          <w:rFonts w:ascii="Arial" w:hAnsi="Arial" w:cs="Arial"/>
          <w:sz w:val="28"/>
          <w:szCs w:val="24"/>
        </w:rPr>
        <w:t xml:space="preserve">Produção de um relatório/documentação demonstrando </w:t>
      </w:r>
      <w:r w:rsidR="00BA65FB" w:rsidRPr="00BE16EF">
        <w:rPr>
          <w:rFonts w:ascii="Arial" w:hAnsi="Arial" w:cs="Arial"/>
          <w:sz w:val="28"/>
          <w:szCs w:val="24"/>
        </w:rPr>
        <w:t xml:space="preserve">o aproveitamento da disciplina de Tinco do curso </w:t>
      </w:r>
      <w:r w:rsidRPr="00BE16EF">
        <w:rPr>
          <w:rFonts w:ascii="Arial" w:hAnsi="Arial" w:cs="Arial"/>
          <w:sz w:val="28"/>
          <w:szCs w:val="24"/>
        </w:rPr>
        <w:t xml:space="preserve">de Análise e Desenvolvimento de Sistemas do Senai Roberto Mange  </w:t>
      </w:r>
    </w:p>
    <w:p w14:paraId="4D62EA9B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F1C24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77722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2215F7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B16A91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51FB3D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046B2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451E50" w14:textId="77777777" w:rsidR="00873283" w:rsidRPr="00BE16EF" w:rsidRDefault="00873283" w:rsidP="003275C7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>Orientador:</w:t>
      </w:r>
      <w:r w:rsidRPr="00BE16EF"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0" w:name="Texto7"/>
      <w:r w:rsidRPr="00BE16EF">
        <w:rPr>
          <w:rFonts w:ascii="Arial" w:hAnsi="Arial" w:cs="Arial"/>
          <w:spacing w:val="-14"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 w:rsidRPr="00BE16EF"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 w:rsidRPr="00BE16EF">
        <w:rPr>
          <w:rFonts w:ascii="Arial" w:hAnsi="Arial" w:cs="Arial"/>
          <w:spacing w:val="-14"/>
          <w:sz w:val="28"/>
          <w:szCs w:val="28"/>
        </w:rPr>
      </w:r>
      <w:r w:rsidRPr="00BE16EF">
        <w:rPr>
          <w:rFonts w:ascii="Arial" w:hAnsi="Arial" w:cs="Arial"/>
          <w:spacing w:val="-14"/>
          <w:sz w:val="28"/>
          <w:szCs w:val="28"/>
        </w:rPr>
        <w:fldChar w:fldCharType="separate"/>
      </w:r>
      <w:r w:rsidRPr="00BE16EF"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 w:rsidRPr="00BE16EF">
        <w:rPr>
          <w:rFonts w:ascii="Arial" w:hAnsi="Arial" w:cs="Arial"/>
          <w:spacing w:val="-14"/>
          <w:sz w:val="28"/>
          <w:szCs w:val="28"/>
        </w:rPr>
        <w:fldChar w:fldCharType="end"/>
      </w:r>
      <w:bookmarkEnd w:id="0"/>
    </w:p>
    <w:p w14:paraId="4EA8C272" w14:textId="6C3F82AE" w:rsidR="00873283" w:rsidRPr="00BE16EF" w:rsidRDefault="00653655" w:rsidP="003970F8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>Professor</w:t>
      </w:r>
      <w:r w:rsidR="00873283" w:rsidRPr="00BE16EF">
        <w:rPr>
          <w:rFonts w:ascii="Arial" w:hAnsi="Arial" w:cs="Arial"/>
          <w:sz w:val="28"/>
          <w:szCs w:val="28"/>
        </w:rPr>
        <w:t>:</w:t>
      </w:r>
      <w:r w:rsidR="00873283" w:rsidRPr="00BE16EF">
        <w:rPr>
          <w:rFonts w:ascii="Arial" w:hAnsi="Arial" w:cs="Arial"/>
          <w:spacing w:val="-18"/>
          <w:sz w:val="28"/>
          <w:szCs w:val="28"/>
        </w:rPr>
        <w:t xml:space="preserve"> </w:t>
      </w:r>
      <w:r w:rsidR="00BA65FB" w:rsidRPr="00BE16EF">
        <w:rPr>
          <w:rFonts w:ascii="Arial" w:hAnsi="Arial" w:cs="Arial"/>
          <w:spacing w:val="-18"/>
          <w:sz w:val="28"/>
          <w:szCs w:val="28"/>
        </w:rPr>
        <w:t>Michel de Moura Chaparro</w:t>
      </w:r>
    </w:p>
    <w:p w14:paraId="7F7B0527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81931E" w14:textId="77777777" w:rsidR="00873283" w:rsidRPr="00BE16EF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5B9BE" w14:textId="77777777" w:rsidR="00873283" w:rsidRPr="00BE16EF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391AE" w14:textId="77777777" w:rsidR="00873283" w:rsidRPr="00BE16EF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88A05" w14:textId="77777777" w:rsidR="00873283" w:rsidRPr="00BE16EF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B39213" w14:textId="10E6FEF2" w:rsidR="00873283" w:rsidRPr="00BE16EF" w:rsidRDefault="00653655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E16EF">
        <w:rPr>
          <w:rFonts w:ascii="Arial" w:hAnsi="Arial" w:cs="Arial"/>
          <w:sz w:val="28"/>
          <w:szCs w:val="28"/>
        </w:rPr>
        <w:t>Campinas</w:t>
      </w:r>
      <w:r w:rsidR="00873283" w:rsidRPr="00BE16EF">
        <w:rPr>
          <w:rFonts w:ascii="Arial" w:hAnsi="Arial" w:cs="Arial"/>
          <w:sz w:val="28"/>
          <w:szCs w:val="28"/>
        </w:rPr>
        <w:t xml:space="preserve"> - SP</w:t>
      </w:r>
      <w:bookmarkStart w:id="1" w:name="Texto9"/>
    </w:p>
    <w:bookmarkEnd w:id="1"/>
    <w:p w14:paraId="620815EB" w14:textId="7E5AB815" w:rsidR="00873283" w:rsidRPr="00BE16EF" w:rsidRDefault="00653655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0"/>
          <w:szCs w:val="28"/>
        </w:rPr>
      </w:pPr>
      <w:r w:rsidRPr="00BE16EF">
        <w:rPr>
          <w:rFonts w:ascii="Arial" w:hAnsi="Arial" w:cs="Arial"/>
          <w:sz w:val="28"/>
          <w:szCs w:val="28"/>
        </w:rPr>
        <w:t xml:space="preserve"> 2023</w:t>
      </w:r>
      <w:r w:rsidR="002F7490" w:rsidRPr="00BE16EF">
        <w:rPr>
          <w:rFonts w:ascii="Arial" w:hAnsi="Arial" w:cs="Arial"/>
          <w:sz w:val="30"/>
          <w:szCs w:val="28"/>
        </w:rPr>
        <w:br w:type="page"/>
      </w:r>
    </w:p>
    <w:p w14:paraId="71267B8F" w14:textId="77777777" w:rsidR="00873283" w:rsidRPr="00BE16EF" w:rsidRDefault="00873283" w:rsidP="00653655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0"/>
          <w:szCs w:val="20"/>
        </w:rPr>
      </w:pPr>
      <w:r w:rsidRPr="00BE16EF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43F5D56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0244A55" w14:textId="38AE0E8B" w:rsidR="00D06110" w:rsidRPr="00D06110" w:rsidRDefault="00D907FD" w:rsidP="00D0611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D06110" w:rsidRPr="00D06110">
        <w:rPr>
          <w:rFonts w:ascii="Arial" w:hAnsi="Arial" w:cs="Arial"/>
          <w:sz w:val="24"/>
          <w:szCs w:val="24"/>
        </w:rPr>
        <w:t xml:space="preserve">Quando estudamos redes, não estamos apenas vendo a conexão, mas sim criando uma conexão. Essa conexão permitiu que a tecnologia e a informação se distribuíssem para todos, trazendo uma nova maneira de ver um mundo. Criando a possibilidade de ver novos lugares. </w:t>
      </w:r>
    </w:p>
    <w:p w14:paraId="4B447EB6" w14:textId="4A92C103" w:rsidR="00D06110" w:rsidRPr="00D06110" w:rsidRDefault="00D907FD" w:rsidP="00D0611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D06110" w:rsidRPr="00D06110">
        <w:rPr>
          <w:rFonts w:ascii="Arial" w:hAnsi="Arial" w:cs="Arial"/>
          <w:sz w:val="24"/>
          <w:szCs w:val="24"/>
        </w:rPr>
        <w:t xml:space="preserve">Depois de diversos meses, é possível visualizar que aquela cartinha percorrendo computador representa muito mais que um momento. </w:t>
      </w:r>
    </w:p>
    <w:p w14:paraId="5276CC9D" w14:textId="1DBDF22C" w:rsidR="00873283" w:rsidRDefault="00D06110" w:rsidP="00D0611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06110">
        <w:rPr>
          <w:rFonts w:ascii="Arial" w:hAnsi="Arial" w:cs="Arial"/>
          <w:sz w:val="24"/>
          <w:szCs w:val="24"/>
        </w:rPr>
        <w:t>Redes em sua essência ensina muito, e visando isso, foi desenvolvido uma enorme conexão, para entender todos esses conceitos abordados, e quem sabe, continuar fazendo parte da criação de ligações e transmissões, que trazem mais diversidade para o mundo.</w:t>
      </w:r>
    </w:p>
    <w:p w14:paraId="5C10914B" w14:textId="77777777" w:rsidR="00D06110" w:rsidRPr="00BE16EF" w:rsidRDefault="00D06110" w:rsidP="00D0611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1A20EE4" w14:textId="7D084540" w:rsidR="00873283" w:rsidRPr="00BE16EF" w:rsidRDefault="00873283" w:rsidP="00653655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  <w:sectPr w:rsidR="00873283" w:rsidRPr="00BE16EF" w:rsidSect="0087116B">
          <w:headerReference w:type="default" r:id="rId10"/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  <w:r w:rsidRPr="00BE16EF">
        <w:rPr>
          <w:rFonts w:ascii="Arial" w:hAnsi="Arial" w:cs="Arial"/>
          <w:b/>
          <w:bCs/>
          <w:sz w:val="24"/>
          <w:szCs w:val="24"/>
        </w:rPr>
        <w:t>Palavras-chave:</w:t>
      </w:r>
      <w:r w:rsidRPr="00BE16EF">
        <w:rPr>
          <w:rFonts w:ascii="Arial" w:hAnsi="Arial" w:cs="Arial"/>
          <w:sz w:val="24"/>
          <w:szCs w:val="24"/>
        </w:rPr>
        <w:t xml:space="preserve"> </w:t>
      </w:r>
      <w:r w:rsidR="00D06110">
        <w:rPr>
          <w:rFonts w:ascii="Arial" w:hAnsi="Arial" w:cs="Arial"/>
          <w:sz w:val="24"/>
          <w:szCs w:val="24"/>
        </w:rPr>
        <w:t>Redes,</w:t>
      </w:r>
      <w:r w:rsidRPr="00BE16EF">
        <w:rPr>
          <w:rFonts w:ascii="Arial" w:hAnsi="Arial" w:cs="Arial"/>
          <w:sz w:val="24"/>
          <w:szCs w:val="24"/>
        </w:rPr>
        <w:t xml:space="preserve"> </w:t>
      </w:r>
      <w:r w:rsidR="00D06110">
        <w:rPr>
          <w:rFonts w:ascii="Arial" w:hAnsi="Arial" w:cs="Arial"/>
          <w:sz w:val="24"/>
          <w:szCs w:val="24"/>
        </w:rPr>
        <w:t>Conexões,</w:t>
      </w:r>
      <w:r w:rsidRPr="00BE16EF">
        <w:rPr>
          <w:rFonts w:ascii="Arial" w:hAnsi="Arial" w:cs="Arial"/>
          <w:sz w:val="24"/>
          <w:szCs w:val="24"/>
        </w:rPr>
        <w:t xml:space="preserve"> </w:t>
      </w:r>
      <w:r w:rsidR="00D907FD">
        <w:rPr>
          <w:rFonts w:ascii="Arial" w:hAnsi="Arial" w:cs="Arial"/>
          <w:sz w:val="24"/>
          <w:szCs w:val="24"/>
        </w:rPr>
        <w:t>Mundo</w:t>
      </w:r>
    </w:p>
    <w:p w14:paraId="15E456A3" w14:textId="77777777" w:rsidR="00937D71" w:rsidRDefault="00873283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BE16EF">
        <w:rPr>
          <w:rFonts w:ascii="Arial" w:hAnsi="Arial" w:cs="Arial"/>
          <w:b/>
          <w:bCs/>
          <w:caps/>
          <w:sz w:val="24"/>
          <w:szCs w:val="24"/>
        </w:rPr>
        <w:lastRenderedPageBreak/>
        <w:t xml:space="preserve">Lista de </w:t>
      </w:r>
      <w:r w:rsidR="00937D71">
        <w:rPr>
          <w:rFonts w:ascii="Arial" w:hAnsi="Arial" w:cs="Arial"/>
          <w:b/>
          <w:bCs/>
          <w:caps/>
          <w:sz w:val="24"/>
          <w:szCs w:val="24"/>
        </w:rPr>
        <w:t>figuras</w:t>
      </w:r>
    </w:p>
    <w:p w14:paraId="7A5653E9" w14:textId="77777777" w:rsidR="00937D71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</w:p>
    <w:p w14:paraId="4FB93D83" w14:textId="7814469D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1-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Primeira Etapa</w:t>
      </w:r>
    </w:p>
    <w:p w14:paraId="5D90BA47" w14:textId="33C6BD75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2 -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Terceira Etapa</w:t>
      </w:r>
    </w:p>
    <w:p w14:paraId="0760D932" w14:textId="0DB7ED0D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3 -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Cloud DSL</w:t>
      </w:r>
    </w:p>
    <w:p w14:paraId="4D6E37DF" w14:textId="38F2B9B3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4 -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 xml:space="preserve">Configurando o DHCP </w:t>
      </w:r>
    </w:p>
    <w:p w14:paraId="1E920C0C" w14:textId="333073E1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>5 -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 xml:space="preserve"> Configurando o DNS</w:t>
      </w:r>
    </w:p>
    <w:p w14:paraId="241357DD" w14:textId="6B8E69D4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6 -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Passando a tabela para todos os roteadores</w:t>
      </w:r>
    </w:p>
    <w:p w14:paraId="38F65939" w14:textId="3D4FBFF7" w:rsidR="00937D71" w:rsidRPr="00D53D56" w:rsidRDefault="00937D71" w:rsidP="00D53D5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7 -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Configurando a Internet</w:t>
      </w:r>
    </w:p>
    <w:p w14:paraId="16547BF4" w14:textId="44443C04" w:rsidR="00937D71" w:rsidRPr="00D53D56" w:rsidRDefault="00937D71" w:rsidP="00653655">
      <w:pPr>
        <w:tabs>
          <w:tab w:val="left" w:pos="1980"/>
        </w:tabs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figura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>8 -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 xml:space="preserve">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Conectando na Internet</w:t>
      </w:r>
    </w:p>
    <w:p w14:paraId="6CC1EEB3" w14:textId="311E4008" w:rsidR="00873283" w:rsidRPr="00D53D56" w:rsidRDefault="00937D71" w:rsidP="00D53D56">
      <w:pPr>
        <w:spacing w:after="0" w:line="24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br w:type="page"/>
      </w:r>
    </w:p>
    <w:p w14:paraId="69A9E728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  <w:sectPr w:rsidR="00873283" w:rsidRPr="00BE16EF" w:rsidSect="0087116B"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</w:p>
    <w:p w14:paraId="3615CF49" w14:textId="77777777" w:rsidR="00873283" w:rsidRPr="00BE16EF" w:rsidRDefault="00873283" w:rsidP="003516D5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 w:rsidRPr="00BE16EF">
        <w:rPr>
          <w:rFonts w:ascii="Arial" w:hAnsi="Arial" w:cs="Arial"/>
          <w:b/>
          <w:bCs/>
          <w:caps/>
          <w:sz w:val="24"/>
          <w:szCs w:val="24"/>
        </w:rPr>
        <w:lastRenderedPageBreak/>
        <w:t xml:space="preserve">Lista de Tabelas </w:t>
      </w:r>
    </w:p>
    <w:p w14:paraId="7DBDF09E" w14:textId="77777777" w:rsidR="00873283" w:rsidRDefault="00873283" w:rsidP="00937D7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14:paraId="58406A29" w14:textId="58F17D38" w:rsidR="00937D71" w:rsidRPr="00D53D56" w:rsidRDefault="00937D71" w:rsidP="00937D7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Tabela 1 -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Rede 200.0.0.0</w:t>
      </w:r>
    </w:p>
    <w:p w14:paraId="2FEB5049" w14:textId="054CC718" w:rsidR="00937D71" w:rsidRPr="00D53D56" w:rsidRDefault="00937D71" w:rsidP="00D53D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Tabela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2 </w:t>
      </w:r>
      <w:r w:rsidR="00D53D56" w:rsidRPr="00D53D56">
        <w:rPr>
          <w:rFonts w:ascii="Arial" w:hAnsi="Arial" w:cs="Arial"/>
          <w:b/>
          <w:bCs/>
          <w:caps/>
          <w:sz w:val="24"/>
          <w:szCs w:val="24"/>
        </w:rPr>
        <w:t>-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Rede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 xml:space="preserve"> dos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 xml:space="preserve"> Routers</w:t>
      </w:r>
    </w:p>
    <w:p w14:paraId="661F6F44" w14:textId="63F7BE9D" w:rsidR="00937D71" w:rsidRPr="00D53D56" w:rsidRDefault="00937D71" w:rsidP="00937D7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Tabela </w:t>
      </w:r>
      <w:r w:rsidRPr="00D53D56">
        <w:rPr>
          <w:rFonts w:ascii="Arial" w:hAnsi="Arial" w:cs="Arial"/>
          <w:b/>
          <w:bCs/>
          <w:caps/>
          <w:sz w:val="24"/>
          <w:szCs w:val="24"/>
        </w:rPr>
        <w:t xml:space="preserve">3 - </w:t>
      </w:r>
      <w:r w:rsidR="00D53D56" w:rsidRPr="00D53D56">
        <w:rPr>
          <w:rFonts w:ascii="Arial" w:hAnsi="Arial" w:cs="Arial"/>
          <w:b/>
          <w:bCs/>
          <w:sz w:val="24"/>
          <w:szCs w:val="24"/>
        </w:rPr>
        <w:t>Rede 172.16.0.0</w:t>
      </w:r>
    </w:p>
    <w:p w14:paraId="4C5651B1" w14:textId="702DBEEC" w:rsidR="00937D71" w:rsidRPr="00D53D56" w:rsidRDefault="00D53D56" w:rsidP="00937D7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  <w:r w:rsidRPr="00D53D56">
        <w:rPr>
          <w:rFonts w:ascii="Arial" w:hAnsi="Arial" w:cs="Arial"/>
          <w:b/>
          <w:bCs/>
          <w:sz w:val="24"/>
          <w:szCs w:val="24"/>
        </w:rPr>
        <w:t xml:space="preserve"> 4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D53D56">
        <w:rPr>
          <w:rFonts w:ascii="Arial" w:hAnsi="Arial" w:cs="Arial"/>
          <w:b/>
          <w:bCs/>
          <w:sz w:val="24"/>
          <w:szCs w:val="24"/>
        </w:rPr>
        <w:t xml:space="preserve"> Rede 192.168.0.0</w:t>
      </w:r>
    </w:p>
    <w:p w14:paraId="2ABF1495" w14:textId="7BDCF791" w:rsidR="00D53D56" w:rsidRPr="00D53D56" w:rsidRDefault="00D53D56" w:rsidP="00937D7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  <w:r w:rsidRPr="00D53D56">
        <w:rPr>
          <w:rFonts w:ascii="Arial" w:hAnsi="Arial" w:cs="Arial"/>
          <w:b/>
          <w:bCs/>
          <w:sz w:val="24"/>
          <w:szCs w:val="24"/>
        </w:rPr>
        <w:t xml:space="preserve"> 5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D53D56">
        <w:rPr>
          <w:rFonts w:ascii="Arial" w:hAnsi="Arial" w:cs="Arial"/>
          <w:b/>
          <w:bCs/>
          <w:sz w:val="24"/>
          <w:szCs w:val="24"/>
        </w:rPr>
        <w:t xml:space="preserve"> Redes que se enxergam</w:t>
      </w:r>
    </w:p>
    <w:p w14:paraId="7AC4DA13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702A986E" w14:textId="20269350" w:rsidR="00873283" w:rsidRPr="00BE16EF" w:rsidRDefault="00873283" w:rsidP="00AF1D46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D26ACF9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FC68D6C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F2C2E38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  <w:sectPr w:rsidR="00873283" w:rsidRPr="00BE16EF" w:rsidSect="006F0903">
          <w:pgSz w:w="11920" w:h="16840"/>
          <w:pgMar w:top="1701" w:right="1147" w:bottom="1135" w:left="1701" w:header="720" w:footer="720" w:gutter="0"/>
          <w:cols w:space="720" w:equalWidth="0">
            <w:col w:w="9072"/>
          </w:cols>
          <w:noEndnote/>
        </w:sectPr>
      </w:pPr>
    </w:p>
    <w:p w14:paraId="1CF5E6D9" w14:textId="77777777" w:rsidR="00873283" w:rsidRPr="00BE16EF" w:rsidRDefault="00873283" w:rsidP="003516D5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 w:rsidRPr="00BE16EF">
        <w:rPr>
          <w:rFonts w:ascii="Arial" w:hAnsi="Arial" w:cs="Arial"/>
          <w:b/>
          <w:bCs/>
          <w:caps/>
          <w:sz w:val="24"/>
          <w:szCs w:val="24"/>
        </w:rPr>
        <w:lastRenderedPageBreak/>
        <w:t xml:space="preserve">Lista de Abreviaturas </w:t>
      </w:r>
    </w:p>
    <w:p w14:paraId="20A5D7C5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1553583E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1577"/>
        <w:gridCol w:w="7601"/>
      </w:tblGrid>
      <w:tr w:rsidR="00873283" w:rsidRPr="00BE16EF" w14:paraId="5C39032B" w14:textId="77777777" w:rsidTr="005B28A2">
        <w:tc>
          <w:tcPr>
            <w:tcW w:w="1384" w:type="dxa"/>
          </w:tcPr>
          <w:p w14:paraId="396CF46D" w14:textId="727F697C" w:rsidR="00873283" w:rsidRPr="00BE16EF" w:rsidRDefault="001F2C3F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7796" w:type="dxa"/>
          </w:tcPr>
          <w:p w14:paraId="23E9D264" w14:textId="2B1D4F19" w:rsidR="00873283" w:rsidRPr="007258EF" w:rsidRDefault="0004527E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258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Protocolo da Internet</w:t>
            </w:r>
            <w:r w:rsidR="007258EF" w:rsidRPr="007258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basicamente o rótulo de cada computador em uma rede</w:t>
            </w:r>
          </w:p>
        </w:tc>
      </w:tr>
      <w:tr w:rsidR="00873283" w:rsidRPr="00BE16EF" w14:paraId="4F8035F8" w14:textId="77777777" w:rsidTr="005B28A2">
        <w:tc>
          <w:tcPr>
            <w:tcW w:w="1384" w:type="dxa"/>
          </w:tcPr>
          <w:p w14:paraId="123B7558" w14:textId="5AFED6E7" w:rsidR="00873283" w:rsidRPr="00BE16EF" w:rsidRDefault="001F2C3F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7796" w:type="dxa"/>
          </w:tcPr>
          <w:p w14:paraId="0E1179F4" w14:textId="761632F6" w:rsidR="00873283" w:rsidRPr="00BE16EF" w:rsidRDefault="00663F30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 um número usado para dividir </w:t>
            </w:r>
            <w:r w:rsidR="000D59F9">
              <w:rPr>
                <w:rFonts w:ascii="Arial" w:hAnsi="Arial" w:cs="Arial"/>
                <w:sz w:val="24"/>
                <w:szCs w:val="24"/>
              </w:rPr>
              <w:t>as partes da rede</w:t>
            </w:r>
            <w:r w:rsidR="00873283" w:rsidRPr="00BE16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3283" w:rsidRPr="00BE16EF" w14:paraId="0182A0AD" w14:textId="77777777" w:rsidTr="005B28A2">
        <w:tc>
          <w:tcPr>
            <w:tcW w:w="1384" w:type="dxa"/>
          </w:tcPr>
          <w:p w14:paraId="04A34B02" w14:textId="048D9CBF" w:rsidR="00873283" w:rsidRPr="00BE16EF" w:rsidRDefault="001F2C3F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  <w:r w:rsidR="00873283" w:rsidRPr="00BE16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796" w:type="dxa"/>
          </w:tcPr>
          <w:p w14:paraId="07812C06" w14:textId="65EE8AA8" w:rsidR="00873283" w:rsidRPr="00BE16EF" w:rsidRDefault="00051542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portão, que tem como objetivo ser uma ponta de comunicação entre ambientes na rede</w:t>
            </w:r>
            <w:r w:rsidR="00873283" w:rsidRPr="00BE16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3283" w:rsidRPr="00BE16EF" w14:paraId="00EF8132" w14:textId="77777777" w:rsidTr="005B28A2">
        <w:tc>
          <w:tcPr>
            <w:tcW w:w="1384" w:type="dxa"/>
          </w:tcPr>
          <w:p w14:paraId="0B5AACB2" w14:textId="6472DED6" w:rsidR="00873283" w:rsidRPr="00BE16EF" w:rsidRDefault="00430242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DSL</w:t>
            </w:r>
          </w:p>
        </w:tc>
        <w:tc>
          <w:tcPr>
            <w:tcW w:w="7796" w:type="dxa"/>
          </w:tcPr>
          <w:p w14:paraId="309FE3B6" w14:textId="479E069A" w:rsidR="00873283" w:rsidRPr="009A45BC" w:rsidRDefault="00127C17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A45B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Digital Subscriber Line</w:t>
            </w:r>
            <w:r w:rsidRPr="009A45B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, usado para transmitir dados em </w:t>
            </w:r>
            <w:r w:rsidR="009A45BC" w:rsidRPr="009A45B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linhas telefônicas</w:t>
            </w:r>
          </w:p>
        </w:tc>
      </w:tr>
      <w:tr w:rsidR="00430242" w:rsidRPr="00584954" w14:paraId="4B90A8B0" w14:textId="77777777" w:rsidTr="005B28A2">
        <w:tc>
          <w:tcPr>
            <w:tcW w:w="1384" w:type="dxa"/>
          </w:tcPr>
          <w:p w14:paraId="33F2F559" w14:textId="22E0C68C" w:rsidR="00430242" w:rsidRDefault="00430242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DHCP</w:t>
            </w:r>
          </w:p>
        </w:tc>
        <w:tc>
          <w:tcPr>
            <w:tcW w:w="7796" w:type="dxa"/>
          </w:tcPr>
          <w:p w14:paraId="0ABB3944" w14:textId="3F967AB1" w:rsidR="00430242" w:rsidRPr="00584954" w:rsidRDefault="003B540A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84954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Dynamic Host Configuration Protocol</w:t>
            </w:r>
            <w:r w:rsidR="0018566D" w:rsidRPr="00584954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, serve para configurar </w:t>
            </w:r>
            <w:r w:rsidR="00584954" w:rsidRPr="00584954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os endereços de IP, Mask e Gateaway automaticamente </w:t>
            </w:r>
          </w:p>
        </w:tc>
      </w:tr>
      <w:tr w:rsidR="00430242" w:rsidRPr="007E2F93" w14:paraId="58ABA639" w14:textId="77777777" w:rsidTr="005B28A2">
        <w:tc>
          <w:tcPr>
            <w:tcW w:w="1384" w:type="dxa"/>
          </w:tcPr>
          <w:p w14:paraId="5B4B0378" w14:textId="4F0078D2" w:rsidR="00430242" w:rsidRDefault="00430242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DNS</w:t>
            </w:r>
          </w:p>
        </w:tc>
        <w:tc>
          <w:tcPr>
            <w:tcW w:w="7796" w:type="dxa"/>
          </w:tcPr>
          <w:p w14:paraId="67D104A2" w14:textId="37FB4F33" w:rsidR="00430242" w:rsidRPr="008948CC" w:rsidRDefault="007E2F9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948C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Domain Name Syste</w:t>
            </w:r>
            <w:r w:rsidRPr="008948C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m, é um sistema </w:t>
            </w:r>
            <w:r w:rsidR="008948CC" w:rsidRPr="008948C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hierárquico de gestão de nomes para computadores</w:t>
            </w:r>
          </w:p>
        </w:tc>
      </w:tr>
      <w:tr w:rsidR="00873283" w:rsidRPr="007E2F93" w14:paraId="72A09EFB" w14:textId="77777777" w:rsidTr="005B28A2">
        <w:tc>
          <w:tcPr>
            <w:tcW w:w="1384" w:type="dxa"/>
          </w:tcPr>
          <w:p w14:paraId="7F3BFC3E" w14:textId="1FC7FCB2" w:rsidR="00873283" w:rsidRPr="007E2F93" w:rsidRDefault="0087328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6" w:type="dxa"/>
          </w:tcPr>
          <w:p w14:paraId="3B48CB00" w14:textId="174DD3EE" w:rsidR="00873283" w:rsidRPr="007E2F93" w:rsidRDefault="0087328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283" w:rsidRPr="007E2F93" w14:paraId="265EE06E" w14:textId="77777777" w:rsidTr="005B28A2">
        <w:tc>
          <w:tcPr>
            <w:tcW w:w="1384" w:type="dxa"/>
          </w:tcPr>
          <w:p w14:paraId="16FFF72D" w14:textId="72541D56" w:rsidR="00873283" w:rsidRPr="007E2F93" w:rsidRDefault="0087328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6" w:type="dxa"/>
          </w:tcPr>
          <w:p w14:paraId="74BA33B7" w14:textId="56360B16" w:rsidR="00873283" w:rsidRPr="007E2F93" w:rsidRDefault="0087328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283" w:rsidRPr="007E2F93" w14:paraId="5E9605B0" w14:textId="77777777" w:rsidTr="005B28A2">
        <w:tc>
          <w:tcPr>
            <w:tcW w:w="1384" w:type="dxa"/>
          </w:tcPr>
          <w:p w14:paraId="20D493A3" w14:textId="49805C32" w:rsidR="00873283" w:rsidRPr="007E2F93" w:rsidRDefault="0087328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6" w:type="dxa"/>
          </w:tcPr>
          <w:p w14:paraId="1630861F" w14:textId="1FF65DFC" w:rsidR="00873283" w:rsidRPr="007E2F93" w:rsidRDefault="00873283" w:rsidP="005B28A2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F9A275" w14:textId="77777777" w:rsidR="00873283" w:rsidRPr="007E2F9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  <w:sectPr w:rsidR="00873283" w:rsidRPr="007E2F93" w:rsidSect="006F0903">
          <w:pgSz w:w="11920" w:h="16840"/>
          <w:pgMar w:top="1701" w:right="1147" w:bottom="1135" w:left="1701" w:header="720" w:footer="720" w:gutter="0"/>
          <w:cols w:space="720" w:equalWidth="0">
            <w:col w:w="9072"/>
          </w:cols>
          <w:noEndnote/>
        </w:sectPr>
      </w:pPr>
    </w:p>
    <w:sdt>
      <w:sdtPr>
        <w:rPr>
          <w:rFonts w:ascii="Arial" w:hAnsi="Arial" w:cs="Arial"/>
          <w:color w:val="auto"/>
          <w:sz w:val="24"/>
          <w:szCs w:val="24"/>
        </w:rPr>
        <w:id w:val="-77046835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59259868" w14:textId="0043635F" w:rsidR="00A37BDD" w:rsidRDefault="00A37BDD">
          <w:pPr>
            <w:pStyle w:val="TOCHeading"/>
            <w:rPr>
              <w:rFonts w:ascii="Arial" w:hAnsi="Arial" w:cs="Arial"/>
              <w:b/>
              <w:bCs/>
              <w:color w:val="auto"/>
              <w:sz w:val="30"/>
              <w:szCs w:val="30"/>
            </w:rPr>
          </w:pPr>
          <w:r w:rsidRPr="00A37BDD">
            <w:rPr>
              <w:rFonts w:ascii="Arial" w:hAnsi="Arial" w:cs="Arial"/>
              <w:b/>
              <w:bCs/>
              <w:color w:val="auto"/>
              <w:sz w:val="30"/>
              <w:szCs w:val="30"/>
            </w:rPr>
            <w:t>SUMÁRIO</w:t>
          </w:r>
        </w:p>
        <w:p w14:paraId="36215178" w14:textId="77777777" w:rsidR="00A37BDD" w:rsidRPr="00A37BDD" w:rsidRDefault="00A37BDD" w:rsidP="00A37BDD"/>
        <w:p w14:paraId="10F0AC53" w14:textId="18497651" w:rsidR="00A37BDD" w:rsidRPr="00A37BDD" w:rsidRDefault="00A37BDD">
          <w:pPr>
            <w:pStyle w:val="TOC1"/>
            <w:tabs>
              <w:tab w:val="right" w:leader="dot" w:pos="9062"/>
            </w:tabs>
            <w:rPr>
              <w:rFonts w:eastAsiaTheme="minorEastAsia" w:cs="Arial"/>
              <w:b w:val="0"/>
              <w:noProof/>
              <w:kern w:val="2"/>
              <w:szCs w:val="24"/>
              <w14:ligatures w14:val="standardContextual"/>
            </w:rPr>
          </w:pPr>
          <w:r w:rsidRPr="00A37BDD">
            <w:rPr>
              <w:rFonts w:cs="Arial"/>
              <w:szCs w:val="24"/>
            </w:rPr>
            <w:fldChar w:fldCharType="begin"/>
          </w:r>
          <w:r w:rsidRPr="00A37BDD">
            <w:rPr>
              <w:rFonts w:cs="Arial"/>
              <w:szCs w:val="24"/>
            </w:rPr>
            <w:instrText xml:space="preserve"> TOC \o "1-3" \h \z \u </w:instrText>
          </w:r>
          <w:r w:rsidRPr="00A37BDD">
            <w:rPr>
              <w:rFonts w:cs="Arial"/>
              <w:szCs w:val="24"/>
            </w:rPr>
            <w:fldChar w:fldCharType="separate"/>
          </w:r>
          <w:hyperlink w:anchor="_Toc134356032" w:history="1">
            <w:r w:rsidRPr="00A37BDD">
              <w:rPr>
                <w:rStyle w:val="Hyperlink"/>
                <w:rFonts w:cs="Arial"/>
                <w:noProof/>
                <w:color w:val="auto"/>
                <w:szCs w:val="24"/>
              </w:rPr>
              <w:t>1 - INTRODUÇÃO</w:t>
            </w:r>
            <w:r w:rsidRPr="00A37BDD">
              <w:rPr>
                <w:rFonts w:cs="Arial"/>
                <w:noProof/>
                <w:webHidden/>
                <w:szCs w:val="24"/>
              </w:rPr>
              <w:tab/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A37BDD">
              <w:rPr>
                <w:rFonts w:cs="Arial"/>
                <w:noProof/>
                <w:webHidden/>
                <w:szCs w:val="24"/>
              </w:rPr>
              <w:instrText xml:space="preserve"> PAGEREF _Toc134356032 \h </w:instrText>
            </w:r>
            <w:r w:rsidRPr="00A37BDD">
              <w:rPr>
                <w:rFonts w:cs="Arial"/>
                <w:noProof/>
                <w:webHidden/>
                <w:szCs w:val="24"/>
              </w:rPr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A37BDD">
              <w:rPr>
                <w:rFonts w:cs="Arial"/>
                <w:noProof/>
                <w:webHidden/>
                <w:szCs w:val="24"/>
              </w:rPr>
              <w:t>14</w:t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C0FAA31" w14:textId="4BD448BA" w:rsidR="00A37BDD" w:rsidRPr="00A37BDD" w:rsidRDefault="00A37BDD">
          <w:pPr>
            <w:pStyle w:val="TOC1"/>
            <w:tabs>
              <w:tab w:val="right" w:leader="dot" w:pos="9062"/>
            </w:tabs>
            <w:rPr>
              <w:rFonts w:eastAsiaTheme="minorEastAsia" w:cs="Arial"/>
              <w:b w:val="0"/>
              <w:noProof/>
              <w:kern w:val="2"/>
              <w:szCs w:val="24"/>
              <w14:ligatures w14:val="standardContextual"/>
            </w:rPr>
          </w:pPr>
          <w:hyperlink w:anchor="_Toc134356033" w:history="1">
            <w:r w:rsidRPr="00A37BDD">
              <w:rPr>
                <w:rStyle w:val="Hyperlink"/>
                <w:rFonts w:cs="Arial"/>
                <w:noProof/>
                <w:color w:val="auto"/>
                <w:szCs w:val="24"/>
              </w:rPr>
              <w:t>2 – ETAPAS DO PROJETO</w:t>
            </w:r>
            <w:r w:rsidRPr="00A37BDD">
              <w:rPr>
                <w:rFonts w:cs="Arial"/>
                <w:noProof/>
                <w:webHidden/>
                <w:szCs w:val="24"/>
              </w:rPr>
              <w:tab/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A37BDD">
              <w:rPr>
                <w:rFonts w:cs="Arial"/>
                <w:noProof/>
                <w:webHidden/>
                <w:szCs w:val="24"/>
              </w:rPr>
              <w:instrText xml:space="preserve"> PAGEREF _Toc134356033 \h </w:instrText>
            </w:r>
            <w:r w:rsidRPr="00A37BDD">
              <w:rPr>
                <w:rFonts w:cs="Arial"/>
                <w:noProof/>
                <w:webHidden/>
                <w:szCs w:val="24"/>
              </w:rPr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A37BDD">
              <w:rPr>
                <w:rFonts w:cs="Arial"/>
                <w:noProof/>
                <w:webHidden/>
                <w:szCs w:val="24"/>
              </w:rPr>
              <w:t>14</w:t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00102EE" w14:textId="29ECC781" w:rsidR="00A37BDD" w:rsidRPr="00A37BDD" w:rsidRDefault="00A37BDD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4356034" w:history="1"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2.1 – Primeira Etapa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_Toc134356034 \h </w:instrTex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A11F1" w14:textId="291AEEFA" w:rsidR="00A37BDD" w:rsidRPr="00A37BDD" w:rsidRDefault="00A37BDD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4356035" w:history="1"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2.2 – Segunda Etapa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_Toc134356035 \h </w:instrTex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F2E34" w14:textId="046AD84E" w:rsidR="00A37BDD" w:rsidRPr="00A37BDD" w:rsidRDefault="00A37BDD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4356036" w:history="1"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2.3 – Terceira Etapa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_Toc134356036 \h </w:instrTex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C7EEC" w14:textId="254370E3" w:rsidR="00A37BDD" w:rsidRPr="00A37BDD" w:rsidRDefault="00A37BDD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4356037" w:history="1"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2.4 – Quarta Etapa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_Toc134356037 \h </w:instrTex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EB23" w14:textId="36CE3D94" w:rsidR="00A37BDD" w:rsidRPr="00A37BDD" w:rsidRDefault="00A37BDD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4356038" w:history="1"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2.5 – Q</w:t>
            </w:r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u</w:t>
            </w:r>
            <w:r w:rsidRPr="00A37BDD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inta Etapa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_Toc134356038 \h </w:instrTex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A37BD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2A1E4" w14:textId="218075DF" w:rsidR="00A37BDD" w:rsidRPr="00A37BDD" w:rsidRDefault="00A37BDD">
          <w:pPr>
            <w:pStyle w:val="TOC1"/>
            <w:tabs>
              <w:tab w:val="right" w:leader="dot" w:pos="9062"/>
            </w:tabs>
            <w:rPr>
              <w:rFonts w:eastAsiaTheme="minorEastAsia" w:cs="Arial"/>
              <w:b w:val="0"/>
              <w:noProof/>
              <w:kern w:val="2"/>
              <w:szCs w:val="24"/>
              <w14:ligatures w14:val="standardContextual"/>
            </w:rPr>
          </w:pPr>
          <w:hyperlink w:anchor="_Toc134356039" w:history="1">
            <w:r w:rsidRPr="00A37BDD">
              <w:rPr>
                <w:rStyle w:val="Hyperlink"/>
                <w:rFonts w:cs="Arial"/>
                <w:noProof/>
                <w:color w:val="auto"/>
                <w:szCs w:val="24"/>
              </w:rPr>
              <w:t>3 – CONCLUSÃO</w:t>
            </w:r>
            <w:r w:rsidRPr="00A37BDD">
              <w:rPr>
                <w:rFonts w:cs="Arial"/>
                <w:noProof/>
                <w:webHidden/>
                <w:szCs w:val="24"/>
              </w:rPr>
              <w:tab/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A37BDD">
              <w:rPr>
                <w:rFonts w:cs="Arial"/>
                <w:noProof/>
                <w:webHidden/>
                <w:szCs w:val="24"/>
              </w:rPr>
              <w:instrText xml:space="preserve"> PAGEREF _Toc134356039 \h </w:instrText>
            </w:r>
            <w:r w:rsidRPr="00A37BDD">
              <w:rPr>
                <w:rFonts w:cs="Arial"/>
                <w:noProof/>
                <w:webHidden/>
                <w:szCs w:val="24"/>
              </w:rPr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A37BDD">
              <w:rPr>
                <w:rFonts w:cs="Arial"/>
                <w:noProof/>
                <w:webHidden/>
                <w:szCs w:val="24"/>
              </w:rPr>
              <w:t>14</w:t>
            </w:r>
            <w:r w:rsidRPr="00A37BD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254B7BC" w14:textId="5836B25E" w:rsidR="00A37BDD" w:rsidRDefault="00A37BDD">
          <w:r w:rsidRPr="00A37BDD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139DB88" w14:textId="678E4754" w:rsidR="00873283" w:rsidRPr="00BE16EF" w:rsidRDefault="00705207" w:rsidP="00705207">
      <w:pPr>
        <w:pStyle w:val="TOC1"/>
        <w:tabs>
          <w:tab w:val="right" w:leader="dot" w:pos="9062"/>
        </w:tabs>
        <w:rPr>
          <w:rFonts w:cs="Arial"/>
          <w:b w:val="0"/>
          <w:bCs/>
          <w:caps/>
          <w:sz w:val="28"/>
          <w:szCs w:val="28"/>
        </w:rPr>
      </w:pPr>
      <w:r>
        <w:rPr>
          <w:rFonts w:cs="Arial"/>
          <w:b w:val="0"/>
          <w:bCs/>
          <w:caps/>
          <w:sz w:val="28"/>
          <w:szCs w:val="28"/>
        </w:rPr>
        <w:fldChar w:fldCharType="begin"/>
      </w:r>
      <w:r>
        <w:rPr>
          <w:rFonts w:cs="Arial"/>
          <w:b w:val="0"/>
          <w:bCs/>
          <w:caps/>
          <w:sz w:val="28"/>
          <w:szCs w:val="28"/>
        </w:rPr>
        <w:instrText xml:space="preserve"> TOC \o "1-3" \h \z \u </w:instrText>
      </w:r>
      <w:r>
        <w:rPr>
          <w:rFonts w:cs="Arial"/>
          <w:b w:val="0"/>
          <w:bCs/>
          <w:caps/>
          <w:sz w:val="28"/>
          <w:szCs w:val="28"/>
        </w:rPr>
        <w:fldChar w:fldCharType="end"/>
      </w:r>
    </w:p>
    <w:p w14:paraId="03A7D257" w14:textId="77777777" w:rsidR="00873283" w:rsidRPr="00BE16EF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76A6467C" w14:textId="63EB0259" w:rsidR="004B5C8C" w:rsidRPr="00BE16EF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8C0F34E" w14:textId="77777777" w:rsidR="004B5C8C" w:rsidRPr="00BE16EF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CCCE88B" w14:textId="77777777" w:rsidR="00873283" w:rsidRPr="00BE16EF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C01F116" w14:textId="77777777" w:rsidR="00873283" w:rsidRPr="00BE16EF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  <w:sectPr w:rsidR="00873283" w:rsidRPr="00BE16EF" w:rsidSect="006F0903">
          <w:headerReference w:type="default" r:id="rId11"/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</w:p>
    <w:p w14:paraId="218ADBF8" w14:textId="4E97EC2D" w:rsidR="00873283" w:rsidRPr="00BE16EF" w:rsidRDefault="00BE16EF" w:rsidP="00123975">
      <w:pPr>
        <w:pStyle w:val="Heading1"/>
      </w:pPr>
      <w:bookmarkStart w:id="2" w:name="_Toc134039926"/>
      <w:bookmarkStart w:id="3" w:name="_Toc134356032"/>
      <w:r w:rsidRPr="00BE16EF">
        <w:lastRenderedPageBreak/>
        <w:t xml:space="preserve">1 - </w:t>
      </w:r>
      <w:r w:rsidR="00873283" w:rsidRPr="00BE16EF">
        <w:t>INTRODUÇÃO</w:t>
      </w:r>
      <w:bookmarkEnd w:id="2"/>
      <w:bookmarkEnd w:id="3"/>
    </w:p>
    <w:p w14:paraId="50CD3EFF" w14:textId="77777777" w:rsidR="008C068A" w:rsidRPr="00BE16EF" w:rsidRDefault="008C068A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DD02114" w14:textId="0D906845" w:rsidR="00873283" w:rsidRDefault="00705207" w:rsidP="00AF1D46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o início de 2023, os alunos da turma de Análise e Desenvolvimento de Sistemas, juntamente com o professor Michel, produziram diversas atividades, práticas, além de criar um ambiente de desenvolvimento, tanto na parte de redes, quanto nas relações da turma.</w:t>
      </w:r>
    </w:p>
    <w:p w14:paraId="4491DF2C" w14:textId="28E7FA6E" w:rsidR="00873283" w:rsidRPr="00113559" w:rsidRDefault="00705207" w:rsidP="00113559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para demonstrar o acúmulo de todas essas experiências</w:t>
      </w:r>
      <w:r w:rsidR="00D52330">
        <w:rPr>
          <w:rFonts w:ascii="Arial" w:hAnsi="Arial" w:cs="Arial"/>
          <w:sz w:val="24"/>
          <w:szCs w:val="24"/>
        </w:rPr>
        <w:t xml:space="preserve"> foi nos dado o desafio de produzir um grande projeto usando o “Cisco Packet Tracer” para simular várias redes interconectadas, nos guiando para uma carreira profissional mais competente.</w:t>
      </w:r>
    </w:p>
    <w:p w14:paraId="07144E78" w14:textId="25428E7A" w:rsidR="00123975" w:rsidRDefault="00873283" w:rsidP="00113559">
      <w:pPr>
        <w:pStyle w:val="Heading1"/>
      </w:pPr>
      <w:bookmarkStart w:id="4" w:name="_Toc134039927"/>
      <w:bookmarkStart w:id="5" w:name="_Toc134356033"/>
      <w:r w:rsidRPr="00705207">
        <w:t xml:space="preserve">2 </w:t>
      </w:r>
      <w:r w:rsidR="00A77023">
        <w:t>–</w:t>
      </w:r>
      <w:r w:rsidR="00705207" w:rsidRPr="00705207">
        <w:t xml:space="preserve"> </w:t>
      </w:r>
      <w:bookmarkEnd w:id="4"/>
      <w:r w:rsidR="00A77023">
        <w:t>ETAPAS DO PROJETO</w:t>
      </w:r>
      <w:bookmarkEnd w:id="5"/>
    </w:p>
    <w:p w14:paraId="0560A1FC" w14:textId="77777777" w:rsidR="00113559" w:rsidRPr="00113559" w:rsidRDefault="00113559" w:rsidP="00113559"/>
    <w:p w14:paraId="436EC364" w14:textId="4996F5F2" w:rsidR="00873283" w:rsidRPr="00BE16EF" w:rsidRDefault="00D52330" w:rsidP="00705207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em torno</w:t>
      </w:r>
      <w:r w:rsidR="00123975">
        <w:rPr>
          <w:rFonts w:ascii="Arial" w:hAnsi="Arial" w:cs="Arial"/>
          <w:sz w:val="24"/>
          <w:szCs w:val="24"/>
        </w:rPr>
        <w:t xml:space="preserve"> 3 ~ 4 semanas para o desenvolvimento do projeto completo. Em cada semana algumas etapas eram desenvolvidas, resultando no projeto final.</w:t>
      </w:r>
    </w:p>
    <w:p w14:paraId="1F8F3373" w14:textId="77777777" w:rsidR="00852802" w:rsidRPr="00852802" w:rsidRDefault="00852802" w:rsidP="00852802">
      <w:pPr>
        <w:pStyle w:val="Heading2"/>
        <w:rPr>
          <w:rFonts w:ascii="Arial" w:hAnsi="Arial"/>
          <w:b/>
          <w:color w:val="auto"/>
          <w:sz w:val="24"/>
          <w:szCs w:val="32"/>
          <w:lang w:eastAsia="pt-BR"/>
        </w:rPr>
      </w:pPr>
      <w:bookmarkStart w:id="6" w:name="_Toc134039928"/>
      <w:bookmarkStart w:id="7" w:name="_Toc134356034"/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>2.1 – Primeira Etapa</w:t>
      </w:r>
      <w:bookmarkEnd w:id="7"/>
    </w:p>
    <w:p w14:paraId="53B58A68" w14:textId="77777777" w:rsidR="00852802" w:rsidRPr="00123975" w:rsidRDefault="00852802" w:rsidP="00852802">
      <w:pPr>
        <w:tabs>
          <w:tab w:val="left" w:pos="2385"/>
        </w:tabs>
      </w:pPr>
      <w:r>
        <w:tab/>
      </w:r>
    </w:p>
    <w:p w14:paraId="768BAA7E" w14:textId="77777777" w:rsidR="00852802" w:rsidRPr="00BE16EF" w:rsidRDefault="00852802" w:rsidP="00852802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Montagem visual da rede, fazendo apenas as ligações de cabos ou pela internet, fazendo as configurações básicas de cada dispositivo para ficar todos com a seta verde.</w:t>
      </w:r>
    </w:p>
    <w:p w14:paraId="6718A77F" w14:textId="77777777" w:rsidR="00852802" w:rsidRPr="00123975" w:rsidRDefault="00852802" w:rsidP="00852802"/>
    <w:p w14:paraId="37DE9991" w14:textId="77777777" w:rsidR="00852802" w:rsidRPr="00A77023" w:rsidRDefault="00852802" w:rsidP="00852802">
      <w:r>
        <w:rPr>
          <w:noProof/>
        </w:rPr>
        <w:drawing>
          <wp:inline distT="0" distB="0" distL="0" distR="0" wp14:anchorId="5FCBEE9F" wp14:editId="2D8E32BD">
            <wp:extent cx="5760720" cy="3983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EC3" w14:textId="77777777" w:rsidR="00852802" w:rsidRDefault="00852802" w:rsidP="00852802">
      <w:pPr>
        <w:spacing w:after="0" w:line="360" w:lineRule="auto"/>
        <w:ind w:left="2160" w:firstLine="720"/>
        <w:rPr>
          <w:rFonts w:ascii="Arial" w:hAnsi="Arial" w:cs="Arial"/>
          <w:sz w:val="20"/>
          <w:szCs w:val="20"/>
        </w:rPr>
      </w:pP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Primeira Etapa</w:t>
      </w:r>
    </w:p>
    <w:p w14:paraId="70614CCB" w14:textId="77777777" w:rsidR="00852802" w:rsidRDefault="00852802" w:rsidP="0085280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B3CCEB7" w14:textId="77777777" w:rsidR="00852802" w:rsidRPr="00852802" w:rsidRDefault="00852802" w:rsidP="00852802">
      <w:pPr>
        <w:pStyle w:val="Heading2"/>
        <w:rPr>
          <w:rFonts w:ascii="Arial" w:hAnsi="Arial"/>
          <w:b/>
          <w:color w:val="auto"/>
          <w:sz w:val="24"/>
          <w:szCs w:val="32"/>
          <w:lang w:eastAsia="pt-BR"/>
        </w:rPr>
      </w:pPr>
      <w:bookmarkStart w:id="8" w:name="_Toc134356035"/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>2.2 – Segunda Etapa</w:t>
      </w:r>
      <w:bookmarkEnd w:id="8"/>
    </w:p>
    <w:p w14:paraId="66D33173" w14:textId="77777777" w:rsidR="00852802" w:rsidRDefault="00852802" w:rsidP="0085280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F1CF9FE" w14:textId="77777777" w:rsidR="00852802" w:rsidRPr="00123975" w:rsidRDefault="00852802" w:rsidP="008528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4"/>
          <w:szCs w:val="24"/>
        </w:rPr>
        <w:t>Essa etapa é uma continuação direta da anterior, que tem como foco a configuração do IP, da Máscara de Rede e Gateaway de cada componente.</w:t>
      </w:r>
    </w:p>
    <w:p w14:paraId="25AF70B9" w14:textId="77777777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842ED0" w14:textId="77777777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04D7F3" w14:textId="77777777" w:rsidR="00852802" w:rsidRPr="00F27FFA" w:rsidRDefault="00852802" w:rsidP="00852802">
      <w:pPr>
        <w:tabs>
          <w:tab w:val="left" w:pos="40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27FFA">
        <w:rPr>
          <w:rFonts w:ascii="Arial" w:hAnsi="Arial" w:cs="Arial"/>
          <w:b/>
          <w:sz w:val="24"/>
          <w:szCs w:val="24"/>
        </w:rPr>
        <w:t>REDE 200.0.0.0 – 255.255.255.224</w:t>
      </w: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135"/>
        <w:gridCol w:w="2355"/>
        <w:gridCol w:w="236"/>
        <w:gridCol w:w="2324"/>
        <w:gridCol w:w="2018"/>
      </w:tblGrid>
      <w:tr w:rsidR="00852802" w14:paraId="59584660" w14:textId="77777777" w:rsidTr="002F102F">
        <w:tc>
          <w:tcPr>
            <w:tcW w:w="4490" w:type="dxa"/>
            <w:gridSpan w:val="2"/>
          </w:tcPr>
          <w:p w14:paraId="5CDD5ED1" w14:textId="77777777" w:rsidR="00852802" w:rsidRDefault="00852802" w:rsidP="002F102F">
            <w:pPr>
              <w:tabs>
                <w:tab w:val="left" w:pos="2010"/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 0</w:t>
            </w:r>
          </w:p>
        </w:tc>
        <w:tc>
          <w:tcPr>
            <w:tcW w:w="236" w:type="dxa"/>
          </w:tcPr>
          <w:p w14:paraId="338B5417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2" w:type="dxa"/>
            <w:gridSpan w:val="2"/>
          </w:tcPr>
          <w:p w14:paraId="0325B9DF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 1</w:t>
            </w:r>
          </w:p>
        </w:tc>
      </w:tr>
      <w:tr w:rsidR="00852802" w14:paraId="74ECAAB4" w14:textId="77777777" w:rsidTr="002F102F">
        <w:tc>
          <w:tcPr>
            <w:tcW w:w="2135" w:type="dxa"/>
          </w:tcPr>
          <w:p w14:paraId="2A90AAB8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355" w:type="dxa"/>
          </w:tcPr>
          <w:p w14:paraId="0AF21729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200.0.0.1</w:t>
            </w:r>
          </w:p>
        </w:tc>
        <w:tc>
          <w:tcPr>
            <w:tcW w:w="236" w:type="dxa"/>
          </w:tcPr>
          <w:p w14:paraId="046F29DC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7A5859C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64037D59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200.0.0.2</w:t>
            </w:r>
          </w:p>
        </w:tc>
      </w:tr>
      <w:tr w:rsidR="00852802" w14:paraId="783561AF" w14:textId="77777777" w:rsidTr="002F102F">
        <w:tc>
          <w:tcPr>
            <w:tcW w:w="2135" w:type="dxa"/>
          </w:tcPr>
          <w:p w14:paraId="365DA065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355" w:type="dxa"/>
          </w:tcPr>
          <w:p w14:paraId="40DF16D6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236" w:type="dxa"/>
          </w:tcPr>
          <w:p w14:paraId="497BE8E8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1A2EBF7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52433AD8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852802" w14:paraId="2F8B2CD2" w14:textId="77777777" w:rsidTr="002F102F">
        <w:tc>
          <w:tcPr>
            <w:tcW w:w="2135" w:type="dxa"/>
          </w:tcPr>
          <w:p w14:paraId="32F16206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355" w:type="dxa"/>
          </w:tcPr>
          <w:p w14:paraId="714A45EF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200.0.0.30</w:t>
            </w:r>
          </w:p>
        </w:tc>
        <w:tc>
          <w:tcPr>
            <w:tcW w:w="236" w:type="dxa"/>
          </w:tcPr>
          <w:p w14:paraId="4969E626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EAF1140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1D35AF1A" w14:textId="77777777" w:rsidR="00852802" w:rsidRDefault="00852802" w:rsidP="002F102F">
            <w:pPr>
              <w:tabs>
                <w:tab w:val="left" w:pos="408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200.0.0.30</w:t>
            </w:r>
          </w:p>
        </w:tc>
      </w:tr>
    </w:tbl>
    <w:p w14:paraId="09434CDC" w14:textId="77777777" w:rsidR="00852802" w:rsidRDefault="00852802" w:rsidP="00852802">
      <w:pPr>
        <w:spacing w:after="0" w:line="360" w:lineRule="auto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Tabela</w:t>
      </w:r>
      <w:r w:rsidRPr="00BE16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Rede 200.0.0.0</w:t>
      </w:r>
    </w:p>
    <w:p w14:paraId="75E83BDB" w14:textId="77777777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4D39A4" w14:textId="77777777" w:rsidR="00852802" w:rsidRPr="00F27FFA" w:rsidRDefault="00852802" w:rsidP="00852802">
      <w:pPr>
        <w:tabs>
          <w:tab w:val="left" w:pos="40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27FFA">
        <w:rPr>
          <w:rFonts w:ascii="Arial" w:hAnsi="Arial" w:cs="Arial"/>
          <w:b/>
          <w:sz w:val="24"/>
          <w:szCs w:val="24"/>
        </w:rPr>
        <w:t>REDE</w:t>
      </w:r>
      <w:r>
        <w:rPr>
          <w:rFonts w:ascii="Arial" w:hAnsi="Arial" w:cs="Arial"/>
          <w:b/>
          <w:sz w:val="24"/>
          <w:szCs w:val="24"/>
        </w:rPr>
        <w:t>S</w:t>
      </w:r>
      <w:r w:rsidRPr="00F27F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10.0.0.0, 11.0.0.0, 12.0.0.0, 13.0.0.0 – 255.255.255.252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518"/>
        <w:gridCol w:w="2018"/>
        <w:gridCol w:w="257"/>
        <w:gridCol w:w="2483"/>
        <w:gridCol w:w="2018"/>
      </w:tblGrid>
      <w:tr w:rsidR="00852802" w14:paraId="79A4B6D7" w14:textId="77777777" w:rsidTr="002F102F">
        <w:tc>
          <w:tcPr>
            <w:tcW w:w="4536" w:type="dxa"/>
            <w:gridSpan w:val="2"/>
          </w:tcPr>
          <w:p w14:paraId="52A936C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9" w:name="_Hlk134043565"/>
            <w:r>
              <w:rPr>
                <w:rFonts w:ascii="Arial" w:hAnsi="Arial" w:cs="Arial"/>
                <w:sz w:val="24"/>
                <w:szCs w:val="24"/>
              </w:rPr>
              <w:t>Router 0</w:t>
            </w:r>
          </w:p>
        </w:tc>
        <w:tc>
          <w:tcPr>
            <w:tcW w:w="257" w:type="dxa"/>
          </w:tcPr>
          <w:p w14:paraId="40A8115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0AAF142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1</w:t>
            </w:r>
          </w:p>
        </w:tc>
      </w:tr>
      <w:tr w:rsidR="00852802" w14:paraId="3526C39B" w14:textId="77777777" w:rsidTr="002F102F">
        <w:tc>
          <w:tcPr>
            <w:tcW w:w="2518" w:type="dxa"/>
          </w:tcPr>
          <w:p w14:paraId="3F07496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</w:t>
            </w:r>
          </w:p>
        </w:tc>
        <w:tc>
          <w:tcPr>
            <w:tcW w:w="2018" w:type="dxa"/>
          </w:tcPr>
          <w:p w14:paraId="15987CB1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</w:t>
            </w:r>
          </w:p>
        </w:tc>
        <w:tc>
          <w:tcPr>
            <w:tcW w:w="257" w:type="dxa"/>
          </w:tcPr>
          <w:p w14:paraId="15F45E9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ADD2A2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</w:t>
            </w:r>
          </w:p>
        </w:tc>
        <w:tc>
          <w:tcPr>
            <w:tcW w:w="2018" w:type="dxa"/>
          </w:tcPr>
          <w:p w14:paraId="71A72AED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200.0.0.30</w:t>
            </w:r>
          </w:p>
        </w:tc>
      </w:tr>
      <w:tr w:rsidR="00852802" w14:paraId="3937331D" w14:textId="77777777" w:rsidTr="002F102F">
        <w:tc>
          <w:tcPr>
            <w:tcW w:w="2518" w:type="dxa"/>
          </w:tcPr>
          <w:p w14:paraId="2B2ACE6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243C142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</w:t>
            </w:r>
          </w:p>
        </w:tc>
        <w:tc>
          <w:tcPr>
            <w:tcW w:w="257" w:type="dxa"/>
          </w:tcPr>
          <w:p w14:paraId="2FDD65B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B93357B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39778507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852802" w14:paraId="15824804" w14:textId="77777777" w:rsidTr="002F102F">
        <w:tc>
          <w:tcPr>
            <w:tcW w:w="2518" w:type="dxa"/>
          </w:tcPr>
          <w:p w14:paraId="15B0A3A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0</w:t>
            </w:r>
          </w:p>
        </w:tc>
        <w:tc>
          <w:tcPr>
            <w:tcW w:w="2018" w:type="dxa"/>
          </w:tcPr>
          <w:p w14:paraId="3482CF0D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10.0.0.2</w:t>
            </w:r>
          </w:p>
        </w:tc>
        <w:tc>
          <w:tcPr>
            <w:tcW w:w="257" w:type="dxa"/>
          </w:tcPr>
          <w:p w14:paraId="194E04F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120FFA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0</w:t>
            </w:r>
          </w:p>
        </w:tc>
        <w:tc>
          <w:tcPr>
            <w:tcW w:w="2018" w:type="dxa"/>
          </w:tcPr>
          <w:p w14:paraId="49FD4D1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10.0.0.1</w:t>
            </w:r>
          </w:p>
        </w:tc>
      </w:tr>
      <w:tr w:rsidR="00852802" w14:paraId="25F3204B" w14:textId="77777777" w:rsidTr="002F102F">
        <w:tc>
          <w:tcPr>
            <w:tcW w:w="2518" w:type="dxa"/>
          </w:tcPr>
          <w:p w14:paraId="421175D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32E21E9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257" w:type="dxa"/>
          </w:tcPr>
          <w:p w14:paraId="27BC086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39C36A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4AEA9F6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852802" w14:paraId="3A9F63EA" w14:textId="77777777" w:rsidTr="002F102F">
        <w:tc>
          <w:tcPr>
            <w:tcW w:w="2518" w:type="dxa"/>
          </w:tcPr>
          <w:p w14:paraId="7B2AB53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1</w:t>
            </w:r>
          </w:p>
        </w:tc>
        <w:tc>
          <w:tcPr>
            <w:tcW w:w="2018" w:type="dxa"/>
          </w:tcPr>
          <w:p w14:paraId="3076BBE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11.0.0.1</w:t>
            </w:r>
          </w:p>
        </w:tc>
        <w:tc>
          <w:tcPr>
            <w:tcW w:w="257" w:type="dxa"/>
          </w:tcPr>
          <w:p w14:paraId="561333F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9BD09D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1</w:t>
            </w:r>
          </w:p>
        </w:tc>
        <w:tc>
          <w:tcPr>
            <w:tcW w:w="2018" w:type="dxa"/>
          </w:tcPr>
          <w:p w14:paraId="242F035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13.0.0.2</w:t>
            </w:r>
          </w:p>
        </w:tc>
      </w:tr>
      <w:tr w:rsidR="00852802" w14:paraId="70512712" w14:textId="77777777" w:rsidTr="002F102F">
        <w:tc>
          <w:tcPr>
            <w:tcW w:w="2518" w:type="dxa"/>
          </w:tcPr>
          <w:p w14:paraId="0FC8DCE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27CF5C0B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257" w:type="dxa"/>
          </w:tcPr>
          <w:p w14:paraId="590AC87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DB97F7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205B798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bookmarkEnd w:id="9"/>
    </w:tbl>
    <w:p w14:paraId="7454DC3D" w14:textId="77777777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518"/>
        <w:gridCol w:w="2018"/>
        <w:gridCol w:w="257"/>
        <w:gridCol w:w="2483"/>
        <w:gridCol w:w="2018"/>
      </w:tblGrid>
      <w:tr w:rsidR="00852802" w14:paraId="12998F67" w14:textId="77777777" w:rsidTr="002F102F">
        <w:tc>
          <w:tcPr>
            <w:tcW w:w="4536" w:type="dxa"/>
            <w:gridSpan w:val="2"/>
          </w:tcPr>
          <w:p w14:paraId="7692165B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2</w:t>
            </w:r>
          </w:p>
        </w:tc>
        <w:tc>
          <w:tcPr>
            <w:tcW w:w="257" w:type="dxa"/>
          </w:tcPr>
          <w:p w14:paraId="5D70872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40FF061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3</w:t>
            </w:r>
          </w:p>
        </w:tc>
      </w:tr>
      <w:tr w:rsidR="00852802" w14:paraId="140302EB" w14:textId="77777777" w:rsidTr="002F102F">
        <w:tc>
          <w:tcPr>
            <w:tcW w:w="2518" w:type="dxa"/>
          </w:tcPr>
          <w:p w14:paraId="281F1D3D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</w:t>
            </w:r>
          </w:p>
        </w:tc>
        <w:tc>
          <w:tcPr>
            <w:tcW w:w="2018" w:type="dxa"/>
          </w:tcPr>
          <w:p w14:paraId="4CB1773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192.168.0.2</w:t>
            </w:r>
          </w:p>
        </w:tc>
        <w:tc>
          <w:tcPr>
            <w:tcW w:w="257" w:type="dxa"/>
          </w:tcPr>
          <w:p w14:paraId="4F3657F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2D944F1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</w:t>
            </w:r>
          </w:p>
        </w:tc>
        <w:tc>
          <w:tcPr>
            <w:tcW w:w="2018" w:type="dxa"/>
          </w:tcPr>
          <w:p w14:paraId="1436C3D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172.168.0.62</w:t>
            </w:r>
          </w:p>
        </w:tc>
      </w:tr>
      <w:tr w:rsidR="00852802" w14:paraId="285B0DB2" w14:textId="77777777" w:rsidTr="002F102F">
        <w:tc>
          <w:tcPr>
            <w:tcW w:w="2518" w:type="dxa"/>
          </w:tcPr>
          <w:p w14:paraId="5293AA9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0605408D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257" w:type="dxa"/>
          </w:tcPr>
          <w:p w14:paraId="128A09D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4A81B7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5031FA4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852802" w14:paraId="2D46E74C" w14:textId="77777777" w:rsidTr="002F102F">
        <w:tc>
          <w:tcPr>
            <w:tcW w:w="2518" w:type="dxa"/>
          </w:tcPr>
          <w:p w14:paraId="48293D5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0</w:t>
            </w:r>
          </w:p>
        </w:tc>
        <w:tc>
          <w:tcPr>
            <w:tcW w:w="2018" w:type="dxa"/>
          </w:tcPr>
          <w:p w14:paraId="7122AD4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11.0.0.2</w:t>
            </w:r>
          </w:p>
        </w:tc>
        <w:tc>
          <w:tcPr>
            <w:tcW w:w="257" w:type="dxa"/>
          </w:tcPr>
          <w:p w14:paraId="5A5EA75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C462B3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0</w:t>
            </w:r>
          </w:p>
        </w:tc>
        <w:tc>
          <w:tcPr>
            <w:tcW w:w="2018" w:type="dxa"/>
          </w:tcPr>
          <w:p w14:paraId="2AF5A851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12.0.0.2</w:t>
            </w:r>
          </w:p>
        </w:tc>
      </w:tr>
      <w:tr w:rsidR="00852802" w14:paraId="67F18E40" w14:textId="77777777" w:rsidTr="002F102F">
        <w:tc>
          <w:tcPr>
            <w:tcW w:w="2518" w:type="dxa"/>
          </w:tcPr>
          <w:p w14:paraId="1424071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45316F0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257" w:type="dxa"/>
          </w:tcPr>
          <w:p w14:paraId="147C24D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99D739D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28693A6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852802" w14:paraId="5027EB18" w14:textId="77777777" w:rsidTr="002F102F">
        <w:tc>
          <w:tcPr>
            <w:tcW w:w="2518" w:type="dxa"/>
          </w:tcPr>
          <w:p w14:paraId="38EB267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1</w:t>
            </w:r>
          </w:p>
        </w:tc>
        <w:tc>
          <w:tcPr>
            <w:tcW w:w="2018" w:type="dxa"/>
          </w:tcPr>
          <w:p w14:paraId="303038D7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12.0.0.1</w:t>
            </w:r>
          </w:p>
        </w:tc>
        <w:tc>
          <w:tcPr>
            <w:tcW w:w="257" w:type="dxa"/>
          </w:tcPr>
          <w:p w14:paraId="4501691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22A9C0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 1</w:t>
            </w:r>
          </w:p>
        </w:tc>
        <w:tc>
          <w:tcPr>
            <w:tcW w:w="2018" w:type="dxa"/>
          </w:tcPr>
          <w:p w14:paraId="17AFD91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13.0.0.1</w:t>
            </w:r>
          </w:p>
        </w:tc>
      </w:tr>
      <w:tr w:rsidR="00852802" w14:paraId="112AF69D" w14:textId="77777777" w:rsidTr="002F102F">
        <w:tc>
          <w:tcPr>
            <w:tcW w:w="2518" w:type="dxa"/>
          </w:tcPr>
          <w:p w14:paraId="2672EA3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218FE21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257" w:type="dxa"/>
          </w:tcPr>
          <w:p w14:paraId="27E0BF2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4131E1A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1C76B5D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</w:tbl>
    <w:p w14:paraId="3843A207" w14:textId="77777777" w:rsidR="00852802" w:rsidRDefault="00852802" w:rsidP="00852802">
      <w:pPr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Tabela</w:t>
      </w:r>
      <w:r w:rsidRPr="00BE16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Rede Routers</w:t>
      </w:r>
    </w:p>
    <w:p w14:paraId="15ABBAD7" w14:textId="77777777" w:rsidR="00852802" w:rsidRDefault="00852802" w:rsidP="00852802">
      <w:pPr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82B8AD7" w14:textId="77777777" w:rsidR="00852802" w:rsidRPr="00F27FFA" w:rsidRDefault="00852802" w:rsidP="00852802">
      <w:pPr>
        <w:tabs>
          <w:tab w:val="left" w:pos="40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27FFA">
        <w:rPr>
          <w:rFonts w:ascii="Arial" w:hAnsi="Arial" w:cs="Arial"/>
          <w:b/>
          <w:sz w:val="24"/>
          <w:szCs w:val="24"/>
        </w:rPr>
        <w:t>REDE</w:t>
      </w:r>
      <w:r>
        <w:rPr>
          <w:rFonts w:ascii="Arial" w:hAnsi="Arial" w:cs="Arial"/>
          <w:b/>
          <w:sz w:val="24"/>
          <w:szCs w:val="24"/>
        </w:rPr>
        <w:t>S</w:t>
      </w:r>
      <w:r w:rsidRPr="00F27F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172.16.0.0 – 255.255.255.192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518"/>
        <w:gridCol w:w="2018"/>
        <w:gridCol w:w="257"/>
        <w:gridCol w:w="2483"/>
        <w:gridCol w:w="2018"/>
      </w:tblGrid>
      <w:tr w:rsidR="00852802" w14:paraId="33F81A8C" w14:textId="77777777" w:rsidTr="002F102F">
        <w:tc>
          <w:tcPr>
            <w:tcW w:w="4536" w:type="dxa"/>
            <w:gridSpan w:val="2"/>
          </w:tcPr>
          <w:p w14:paraId="397A57E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0</w:t>
            </w:r>
          </w:p>
        </w:tc>
        <w:tc>
          <w:tcPr>
            <w:tcW w:w="257" w:type="dxa"/>
          </w:tcPr>
          <w:p w14:paraId="258B5E9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6EB86B4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1</w:t>
            </w:r>
          </w:p>
        </w:tc>
      </w:tr>
      <w:tr w:rsidR="00852802" w14:paraId="7D69EEBD" w14:textId="77777777" w:rsidTr="002F102F">
        <w:tc>
          <w:tcPr>
            <w:tcW w:w="2518" w:type="dxa"/>
          </w:tcPr>
          <w:p w14:paraId="501F36AA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5880EE6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172.16.0.1</w:t>
            </w:r>
          </w:p>
        </w:tc>
        <w:tc>
          <w:tcPr>
            <w:tcW w:w="257" w:type="dxa"/>
          </w:tcPr>
          <w:p w14:paraId="6545B1D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DC369B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0CBB02D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172.16.0.2</w:t>
            </w:r>
          </w:p>
        </w:tc>
      </w:tr>
      <w:tr w:rsidR="00852802" w14:paraId="51B381B2" w14:textId="77777777" w:rsidTr="002F102F">
        <w:tc>
          <w:tcPr>
            <w:tcW w:w="2518" w:type="dxa"/>
          </w:tcPr>
          <w:p w14:paraId="63F8BEA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58B7A99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257" w:type="dxa"/>
          </w:tcPr>
          <w:p w14:paraId="18F30A2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ED89E3B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173B1C2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852802" w14:paraId="693EE85A" w14:textId="77777777" w:rsidTr="002F102F">
        <w:tc>
          <w:tcPr>
            <w:tcW w:w="2518" w:type="dxa"/>
          </w:tcPr>
          <w:p w14:paraId="6E8363BA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4195BD26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172.16.0.62</w:t>
            </w:r>
          </w:p>
        </w:tc>
        <w:tc>
          <w:tcPr>
            <w:tcW w:w="257" w:type="dxa"/>
          </w:tcPr>
          <w:p w14:paraId="288627E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DB5C59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016A620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172.16.0.62</w:t>
            </w:r>
          </w:p>
        </w:tc>
      </w:tr>
    </w:tbl>
    <w:p w14:paraId="2D64A7AE" w14:textId="77777777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518"/>
        <w:gridCol w:w="2018"/>
        <w:gridCol w:w="257"/>
        <w:gridCol w:w="2483"/>
        <w:gridCol w:w="2018"/>
      </w:tblGrid>
      <w:tr w:rsidR="00852802" w14:paraId="3A256D96" w14:textId="77777777" w:rsidTr="002F102F">
        <w:tc>
          <w:tcPr>
            <w:tcW w:w="4536" w:type="dxa"/>
            <w:gridSpan w:val="2"/>
          </w:tcPr>
          <w:p w14:paraId="09817B2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2</w:t>
            </w:r>
          </w:p>
        </w:tc>
        <w:tc>
          <w:tcPr>
            <w:tcW w:w="257" w:type="dxa"/>
          </w:tcPr>
          <w:p w14:paraId="475D6E5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665DDE4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 2</w:t>
            </w:r>
          </w:p>
        </w:tc>
      </w:tr>
      <w:tr w:rsidR="00852802" w14:paraId="2A91FB84" w14:textId="77777777" w:rsidTr="002F102F">
        <w:tc>
          <w:tcPr>
            <w:tcW w:w="2518" w:type="dxa"/>
          </w:tcPr>
          <w:p w14:paraId="48E9EFE1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51A46327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172.16.0.3</w:t>
            </w:r>
          </w:p>
        </w:tc>
        <w:tc>
          <w:tcPr>
            <w:tcW w:w="257" w:type="dxa"/>
          </w:tcPr>
          <w:p w14:paraId="2A7CB5E5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D5AED2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7448DEA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172.16.0.4</w:t>
            </w:r>
          </w:p>
        </w:tc>
      </w:tr>
      <w:tr w:rsidR="00852802" w14:paraId="7F996C6B" w14:textId="77777777" w:rsidTr="002F102F">
        <w:tc>
          <w:tcPr>
            <w:tcW w:w="2518" w:type="dxa"/>
          </w:tcPr>
          <w:p w14:paraId="3D6ACAC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44F2D7C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257" w:type="dxa"/>
          </w:tcPr>
          <w:p w14:paraId="334C440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FD9D75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332723E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852802" w14:paraId="30E6CFAE" w14:textId="77777777" w:rsidTr="002F102F">
        <w:tc>
          <w:tcPr>
            <w:tcW w:w="2518" w:type="dxa"/>
          </w:tcPr>
          <w:p w14:paraId="3BE14FB7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4DBBE94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172.16.0.62</w:t>
            </w:r>
          </w:p>
        </w:tc>
        <w:tc>
          <w:tcPr>
            <w:tcW w:w="257" w:type="dxa"/>
          </w:tcPr>
          <w:p w14:paraId="3CF16C2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14CE53A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4A6C1EC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172.16.0.62</w:t>
            </w:r>
          </w:p>
        </w:tc>
      </w:tr>
    </w:tbl>
    <w:p w14:paraId="21BA0FF1" w14:textId="77777777" w:rsidR="00852802" w:rsidRDefault="00852802" w:rsidP="00852802">
      <w:pPr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Tabela</w:t>
      </w:r>
      <w:r w:rsidRPr="00BE16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Rede 172.16.0.0</w:t>
      </w:r>
    </w:p>
    <w:p w14:paraId="7A026032" w14:textId="77777777" w:rsidR="00852802" w:rsidRDefault="00852802" w:rsidP="00852802">
      <w:pPr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48316197" w14:textId="77777777" w:rsidR="00852802" w:rsidRPr="00F27FFA" w:rsidRDefault="00852802" w:rsidP="00852802">
      <w:pPr>
        <w:tabs>
          <w:tab w:val="left" w:pos="40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27FFA">
        <w:rPr>
          <w:rFonts w:ascii="Arial" w:hAnsi="Arial" w:cs="Arial"/>
          <w:b/>
          <w:sz w:val="24"/>
          <w:szCs w:val="24"/>
        </w:rPr>
        <w:t>REDE</w:t>
      </w:r>
      <w:r>
        <w:rPr>
          <w:rFonts w:ascii="Arial" w:hAnsi="Arial" w:cs="Arial"/>
          <w:b/>
          <w:sz w:val="24"/>
          <w:szCs w:val="24"/>
        </w:rPr>
        <w:t>S</w:t>
      </w:r>
      <w:r w:rsidRPr="00F27F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192.168.0.0 – 255.255.255.192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518"/>
        <w:gridCol w:w="2018"/>
        <w:gridCol w:w="257"/>
        <w:gridCol w:w="2483"/>
        <w:gridCol w:w="2018"/>
      </w:tblGrid>
      <w:tr w:rsidR="00852802" w14:paraId="5BF6F8B6" w14:textId="77777777" w:rsidTr="002F102F">
        <w:tc>
          <w:tcPr>
            <w:tcW w:w="4536" w:type="dxa"/>
            <w:gridSpan w:val="2"/>
          </w:tcPr>
          <w:p w14:paraId="2979A86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Laptop 0</w:t>
            </w:r>
          </w:p>
        </w:tc>
        <w:tc>
          <w:tcPr>
            <w:tcW w:w="257" w:type="dxa"/>
          </w:tcPr>
          <w:p w14:paraId="3B3E93B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6AB5CFE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Printer 0</w:t>
            </w:r>
          </w:p>
        </w:tc>
      </w:tr>
      <w:tr w:rsidR="00852802" w14:paraId="6E5591D1" w14:textId="77777777" w:rsidTr="002F102F">
        <w:tc>
          <w:tcPr>
            <w:tcW w:w="2518" w:type="dxa"/>
          </w:tcPr>
          <w:p w14:paraId="2CB045B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01706BE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192.168.0.1</w:t>
            </w:r>
          </w:p>
        </w:tc>
        <w:tc>
          <w:tcPr>
            <w:tcW w:w="257" w:type="dxa"/>
          </w:tcPr>
          <w:p w14:paraId="50E7791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B1E60B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3770681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192.168.0.2</w:t>
            </w:r>
          </w:p>
        </w:tc>
      </w:tr>
      <w:tr w:rsidR="00852802" w14:paraId="34D5431D" w14:textId="77777777" w:rsidTr="002F102F">
        <w:tc>
          <w:tcPr>
            <w:tcW w:w="2518" w:type="dxa"/>
          </w:tcPr>
          <w:p w14:paraId="63C7F4D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0909988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257" w:type="dxa"/>
          </w:tcPr>
          <w:p w14:paraId="502D4F81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54FE73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15673E7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852802" w14:paraId="6D7253DE" w14:textId="77777777" w:rsidTr="002F102F">
        <w:tc>
          <w:tcPr>
            <w:tcW w:w="2518" w:type="dxa"/>
          </w:tcPr>
          <w:p w14:paraId="747C731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65593FF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2F9F">
              <w:rPr>
                <w:rFonts w:ascii="Arial" w:hAnsi="Arial" w:cs="Arial"/>
                <w:sz w:val="24"/>
                <w:szCs w:val="24"/>
              </w:rPr>
              <w:t>192.168.1.1</w:t>
            </w:r>
          </w:p>
        </w:tc>
        <w:tc>
          <w:tcPr>
            <w:tcW w:w="257" w:type="dxa"/>
          </w:tcPr>
          <w:p w14:paraId="2BF76FC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E88BE2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</w:t>
            </w:r>
          </w:p>
        </w:tc>
        <w:tc>
          <w:tcPr>
            <w:tcW w:w="2018" w:type="dxa"/>
          </w:tcPr>
          <w:p w14:paraId="6EF2A35F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</w:t>
            </w:r>
          </w:p>
        </w:tc>
      </w:tr>
    </w:tbl>
    <w:p w14:paraId="56085C44" w14:textId="77777777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518"/>
        <w:gridCol w:w="2018"/>
        <w:gridCol w:w="257"/>
        <w:gridCol w:w="2483"/>
        <w:gridCol w:w="2018"/>
      </w:tblGrid>
      <w:tr w:rsidR="00852802" w14:paraId="39766520" w14:textId="77777777" w:rsidTr="002F102F">
        <w:tc>
          <w:tcPr>
            <w:tcW w:w="4536" w:type="dxa"/>
            <w:gridSpan w:val="2"/>
          </w:tcPr>
          <w:p w14:paraId="19C876D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Tablet 0</w:t>
            </w:r>
          </w:p>
        </w:tc>
        <w:tc>
          <w:tcPr>
            <w:tcW w:w="257" w:type="dxa"/>
          </w:tcPr>
          <w:p w14:paraId="3A8403A7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758CE692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Wireless Router</w:t>
            </w:r>
          </w:p>
        </w:tc>
      </w:tr>
      <w:tr w:rsidR="00852802" w14:paraId="3C515A57" w14:textId="77777777" w:rsidTr="002F102F">
        <w:tc>
          <w:tcPr>
            <w:tcW w:w="2518" w:type="dxa"/>
          </w:tcPr>
          <w:p w14:paraId="0E1260A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7212D35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192.168.0.3</w:t>
            </w:r>
          </w:p>
        </w:tc>
        <w:tc>
          <w:tcPr>
            <w:tcW w:w="257" w:type="dxa"/>
          </w:tcPr>
          <w:p w14:paraId="57418C7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8B57F9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018" w:type="dxa"/>
          </w:tcPr>
          <w:p w14:paraId="35EC10E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192.168.0.4</w:t>
            </w:r>
          </w:p>
        </w:tc>
      </w:tr>
      <w:tr w:rsidR="00852802" w14:paraId="35F7B05E" w14:textId="77777777" w:rsidTr="002F102F">
        <w:tc>
          <w:tcPr>
            <w:tcW w:w="2518" w:type="dxa"/>
          </w:tcPr>
          <w:p w14:paraId="18038F1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5B94B314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257" w:type="dxa"/>
          </w:tcPr>
          <w:p w14:paraId="72A6E4A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79F9598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2018" w:type="dxa"/>
          </w:tcPr>
          <w:p w14:paraId="103AAC7B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852802" w14:paraId="3BC899AC" w14:textId="77777777" w:rsidTr="002F102F">
        <w:tc>
          <w:tcPr>
            <w:tcW w:w="2518" w:type="dxa"/>
          </w:tcPr>
          <w:p w14:paraId="7A35DD2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7F71837E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2F9F">
              <w:rPr>
                <w:rFonts w:ascii="Arial" w:hAnsi="Arial" w:cs="Arial"/>
                <w:sz w:val="24"/>
                <w:szCs w:val="24"/>
              </w:rPr>
              <w:t>192.168.1.1</w:t>
            </w:r>
          </w:p>
        </w:tc>
        <w:tc>
          <w:tcPr>
            <w:tcW w:w="257" w:type="dxa"/>
          </w:tcPr>
          <w:p w14:paraId="40CE7BA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C6B5BE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GATEAWAY</w:t>
            </w:r>
          </w:p>
        </w:tc>
        <w:tc>
          <w:tcPr>
            <w:tcW w:w="2018" w:type="dxa"/>
          </w:tcPr>
          <w:p w14:paraId="4DB1DF1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2F9F">
              <w:rPr>
                <w:rFonts w:ascii="Arial" w:hAnsi="Arial" w:cs="Arial"/>
                <w:sz w:val="24"/>
                <w:szCs w:val="24"/>
              </w:rPr>
              <w:t>192.168.0.62</w:t>
            </w:r>
          </w:p>
        </w:tc>
      </w:tr>
      <w:tr w:rsidR="00852802" w14:paraId="264A5D9B" w14:textId="77777777" w:rsidTr="002F102F">
        <w:tc>
          <w:tcPr>
            <w:tcW w:w="2518" w:type="dxa"/>
          </w:tcPr>
          <w:p w14:paraId="19BC424A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</w:t>
            </w:r>
          </w:p>
        </w:tc>
        <w:tc>
          <w:tcPr>
            <w:tcW w:w="2018" w:type="dxa"/>
          </w:tcPr>
          <w:p w14:paraId="6647CC73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</w:t>
            </w:r>
          </w:p>
        </w:tc>
        <w:tc>
          <w:tcPr>
            <w:tcW w:w="257" w:type="dxa"/>
          </w:tcPr>
          <w:p w14:paraId="6B7B4120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27E514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 LAN</w:t>
            </w:r>
          </w:p>
        </w:tc>
        <w:tc>
          <w:tcPr>
            <w:tcW w:w="2018" w:type="dxa"/>
          </w:tcPr>
          <w:p w14:paraId="7301C75E" w14:textId="77777777" w:rsidR="00852802" w:rsidRPr="00F72F9F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2F9F">
              <w:rPr>
                <w:rFonts w:ascii="Arial" w:hAnsi="Arial" w:cs="Arial"/>
                <w:sz w:val="24"/>
                <w:szCs w:val="24"/>
              </w:rPr>
              <w:t>192.168.1.1</w:t>
            </w:r>
          </w:p>
        </w:tc>
      </w:tr>
      <w:tr w:rsidR="00852802" w14:paraId="625024F5" w14:textId="77777777" w:rsidTr="002F102F">
        <w:tc>
          <w:tcPr>
            <w:tcW w:w="2518" w:type="dxa"/>
          </w:tcPr>
          <w:p w14:paraId="0DF5D1E9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8" w:type="dxa"/>
          </w:tcPr>
          <w:p w14:paraId="2A829FE1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" w:type="dxa"/>
          </w:tcPr>
          <w:p w14:paraId="703C321C" w14:textId="77777777" w:rsidR="00852802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05B3EED" w14:textId="77777777" w:rsidR="00852802" w:rsidRPr="00405AC6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MASK LAN</w:t>
            </w:r>
          </w:p>
        </w:tc>
        <w:tc>
          <w:tcPr>
            <w:tcW w:w="2018" w:type="dxa"/>
          </w:tcPr>
          <w:p w14:paraId="5789F385" w14:textId="77777777" w:rsidR="00852802" w:rsidRPr="00F72F9F" w:rsidRDefault="00852802" w:rsidP="002F102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</w:tbl>
    <w:p w14:paraId="4A8D283E" w14:textId="2FE2E8B0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Tabela</w:t>
      </w:r>
      <w:r w:rsidRPr="00BE16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Rede 192.168.0.0</w:t>
      </w:r>
      <w:r>
        <w:rPr>
          <w:rFonts w:ascii="Arial" w:hAnsi="Arial" w:cs="Arial"/>
          <w:sz w:val="20"/>
          <w:szCs w:val="20"/>
        </w:rPr>
        <w:tab/>
      </w:r>
    </w:p>
    <w:p w14:paraId="2F0567DA" w14:textId="7D6DEDB5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7D453EF2" w14:textId="648CD667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0A0A1D70" w14:textId="41181A5E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54B86954" w14:textId="41ADABE9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3EA8CECE" w14:textId="6D128169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79FB8B68" w14:textId="42201522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63D79908" w14:textId="6116C662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41C58ED2" w14:textId="5304D35F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183FC415" w14:textId="77777777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244DA3F9" w14:textId="77777777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71CB4210" w14:textId="77777777" w:rsidR="00852802" w:rsidRPr="00852802" w:rsidRDefault="00852802" w:rsidP="00852802">
      <w:pPr>
        <w:pStyle w:val="Heading2"/>
        <w:rPr>
          <w:rFonts w:ascii="Arial" w:hAnsi="Arial"/>
          <w:b/>
          <w:color w:val="auto"/>
          <w:sz w:val="24"/>
          <w:szCs w:val="32"/>
          <w:lang w:eastAsia="pt-BR"/>
        </w:rPr>
      </w:pPr>
      <w:bookmarkStart w:id="10" w:name="_Toc134356036"/>
      <w:bookmarkEnd w:id="6"/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>2.3 – Terceira Etapa</w:t>
      </w:r>
      <w:bookmarkEnd w:id="10"/>
    </w:p>
    <w:p w14:paraId="1DB243FE" w14:textId="77777777" w:rsidR="00852802" w:rsidRDefault="00852802" w:rsidP="0085280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AE73B91" w14:textId="77777777" w:rsidR="00852802" w:rsidRDefault="00852802" w:rsidP="008528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4"/>
          <w:szCs w:val="24"/>
        </w:rPr>
        <w:t>É uma etapa bem simples, que tem como objetivo preparar a rede para expansões futuras, então foi adicionado e configurado um novo servidor</w:t>
      </w:r>
    </w:p>
    <w:p w14:paraId="73E510C6" w14:textId="77777777" w:rsidR="00852802" w:rsidRPr="00123975" w:rsidRDefault="00852802" w:rsidP="008528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B7934" wp14:editId="6D2577DC">
                <wp:simplePos x="0" y="0"/>
                <wp:positionH relativeFrom="column">
                  <wp:posOffset>558165</wp:posOffset>
                </wp:positionH>
                <wp:positionV relativeFrom="paragraph">
                  <wp:posOffset>3002915</wp:posOffset>
                </wp:positionV>
                <wp:extent cx="200025" cy="304800"/>
                <wp:effectExtent l="57150" t="38100" r="47625" b="762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48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43.95pt;margin-top:236.45pt;width:15.75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42710" wp14:editId="700B7032">
                <wp:simplePos x="0" y="0"/>
                <wp:positionH relativeFrom="column">
                  <wp:posOffset>748665</wp:posOffset>
                </wp:positionH>
                <wp:positionV relativeFrom="paragraph">
                  <wp:posOffset>2412365</wp:posOffset>
                </wp:positionV>
                <wp:extent cx="552450" cy="6667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8BEC2" id="Elipse 8" o:spid="_x0000_s1026" style="position:absolute;margin-left:58.95pt;margin-top:189.95pt;width:43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DC10C6" wp14:editId="727C30E7">
            <wp:extent cx="5760720" cy="39198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79BC" w14:textId="77777777" w:rsidR="00852802" w:rsidRDefault="00852802" w:rsidP="00852802">
      <w:pPr>
        <w:tabs>
          <w:tab w:val="left" w:pos="6660"/>
        </w:tabs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Terceira Etapa</w:t>
      </w:r>
    </w:p>
    <w:p w14:paraId="5A67FA3C" w14:textId="77777777" w:rsidR="00852802" w:rsidRDefault="00852802" w:rsidP="00852802">
      <w:pPr>
        <w:tabs>
          <w:tab w:val="left" w:pos="6480"/>
        </w:tabs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1AB041B" w14:textId="4F367E9D" w:rsidR="00852802" w:rsidRPr="00852802" w:rsidRDefault="00852802" w:rsidP="00852802">
      <w:pPr>
        <w:pStyle w:val="Heading2"/>
        <w:rPr>
          <w:rFonts w:ascii="Arial" w:hAnsi="Arial"/>
          <w:b/>
          <w:color w:val="auto"/>
          <w:sz w:val="24"/>
          <w:szCs w:val="32"/>
          <w:lang w:eastAsia="pt-BR"/>
        </w:rPr>
      </w:pPr>
      <w:bookmarkStart w:id="11" w:name="_Toc134356037"/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>2.</w:t>
      </w:r>
      <w:r>
        <w:rPr>
          <w:rFonts w:ascii="Arial" w:hAnsi="Arial"/>
          <w:b/>
          <w:color w:val="auto"/>
          <w:sz w:val="24"/>
          <w:szCs w:val="32"/>
          <w:lang w:eastAsia="pt-BR"/>
        </w:rPr>
        <w:t>4</w:t>
      </w:r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 xml:space="preserve"> – </w:t>
      </w:r>
      <w:r>
        <w:rPr>
          <w:rFonts w:ascii="Arial" w:hAnsi="Arial"/>
          <w:b/>
          <w:color w:val="auto"/>
          <w:sz w:val="24"/>
          <w:szCs w:val="32"/>
          <w:lang w:eastAsia="pt-BR"/>
        </w:rPr>
        <w:t>Quarta</w:t>
      </w:r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 xml:space="preserve"> Etapa</w:t>
      </w:r>
      <w:bookmarkEnd w:id="11"/>
    </w:p>
    <w:p w14:paraId="48C97466" w14:textId="77777777" w:rsidR="00852802" w:rsidRDefault="00852802" w:rsidP="0085280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38338CE" w14:textId="67487A00" w:rsidR="00852802" w:rsidRDefault="00852802" w:rsidP="008528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4"/>
          <w:szCs w:val="24"/>
        </w:rPr>
        <w:t>Foram configurações mais simples, como por exemplo o DSL da Cloud e o DHCP e DNS dos Servers</w:t>
      </w:r>
    </w:p>
    <w:p w14:paraId="2AF77582" w14:textId="05665039" w:rsidR="00852802" w:rsidRDefault="00852802" w:rsidP="00852802">
      <w:pPr>
        <w:tabs>
          <w:tab w:val="left" w:pos="64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673F2D" wp14:editId="41205F7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60720" cy="27527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E7614" w14:textId="34C5053A" w:rsidR="00852802" w:rsidRDefault="00852802" w:rsidP="00852802">
      <w:pPr>
        <w:tabs>
          <w:tab w:val="left" w:pos="64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37BA6C" w14:textId="266E8974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8EE80A" w14:textId="77777777" w:rsidR="00852802" w:rsidRPr="00852802" w:rsidRDefault="00852802" w:rsidP="00852802">
      <w:pPr>
        <w:rPr>
          <w:rFonts w:ascii="Arial" w:hAnsi="Arial" w:cs="Arial"/>
          <w:sz w:val="24"/>
          <w:szCs w:val="24"/>
        </w:rPr>
      </w:pPr>
    </w:p>
    <w:p w14:paraId="4C80D93D" w14:textId="77777777" w:rsidR="00852802" w:rsidRPr="00852802" w:rsidRDefault="00852802" w:rsidP="00852802">
      <w:pPr>
        <w:rPr>
          <w:rFonts w:ascii="Arial" w:hAnsi="Arial" w:cs="Arial"/>
          <w:sz w:val="24"/>
          <w:szCs w:val="24"/>
        </w:rPr>
      </w:pPr>
    </w:p>
    <w:p w14:paraId="4C7F8B4B" w14:textId="77777777" w:rsidR="00852802" w:rsidRPr="00852802" w:rsidRDefault="00852802" w:rsidP="00852802">
      <w:pPr>
        <w:rPr>
          <w:rFonts w:ascii="Arial" w:hAnsi="Arial" w:cs="Arial"/>
          <w:sz w:val="24"/>
          <w:szCs w:val="24"/>
        </w:rPr>
      </w:pPr>
    </w:p>
    <w:p w14:paraId="779E3D66" w14:textId="77777777" w:rsidR="00852802" w:rsidRPr="00852802" w:rsidRDefault="00852802" w:rsidP="00852802">
      <w:pPr>
        <w:rPr>
          <w:rFonts w:ascii="Arial" w:hAnsi="Arial" w:cs="Arial"/>
          <w:sz w:val="24"/>
          <w:szCs w:val="24"/>
        </w:rPr>
      </w:pPr>
    </w:p>
    <w:p w14:paraId="679FA98D" w14:textId="77777777" w:rsidR="00852802" w:rsidRPr="00852802" w:rsidRDefault="00852802" w:rsidP="00852802">
      <w:pPr>
        <w:rPr>
          <w:rFonts w:ascii="Arial" w:hAnsi="Arial" w:cs="Arial"/>
          <w:sz w:val="24"/>
          <w:szCs w:val="24"/>
        </w:rPr>
      </w:pPr>
    </w:p>
    <w:p w14:paraId="799BFD3B" w14:textId="73386CDF" w:rsidR="00852802" w:rsidRDefault="00852802" w:rsidP="008528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A1E6FF" w14:textId="5CD6B089" w:rsidR="00F66B71" w:rsidRDefault="00852802" w:rsidP="00F66B7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3</w:t>
      </w:r>
      <w:r w:rsidRPr="00BE16EF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Cloud DSL</w:t>
      </w:r>
    </w:p>
    <w:p w14:paraId="5B049971" w14:textId="45C832EE" w:rsidR="00D73CA6" w:rsidRDefault="00D73CA6" w:rsidP="00F66B7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56B3B2" wp14:editId="083F46B8">
            <wp:extent cx="5760720" cy="4053205"/>
            <wp:effectExtent l="0" t="0" r="0" b="4445"/>
            <wp:docPr id="112057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16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BBBB" w14:textId="545F7D4B" w:rsidR="000C0982" w:rsidRDefault="000C0982" w:rsidP="00F66B7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4</w:t>
      </w:r>
      <w:r w:rsidRPr="00BE16EF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Configurando</w:t>
      </w:r>
      <w:r>
        <w:rPr>
          <w:rFonts w:ascii="Arial" w:hAnsi="Arial" w:cs="Arial"/>
          <w:sz w:val="20"/>
          <w:szCs w:val="20"/>
        </w:rPr>
        <w:t xml:space="preserve"> o DHCP (feito em todos)</w:t>
      </w:r>
    </w:p>
    <w:p w14:paraId="38DB028E" w14:textId="7852ACA7" w:rsidR="00D73CA6" w:rsidRDefault="00D73CA6" w:rsidP="00F66B7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B67B88" wp14:editId="3876D023">
            <wp:extent cx="5760720" cy="2205990"/>
            <wp:effectExtent l="0" t="0" r="0" b="3810"/>
            <wp:docPr id="13969037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3727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3971" w14:textId="3056FE4A" w:rsidR="000C0982" w:rsidRDefault="000C0982" w:rsidP="000C09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5</w:t>
      </w:r>
      <w:r w:rsidRPr="00BE16EF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Configurando o </w:t>
      </w:r>
      <w:r>
        <w:rPr>
          <w:rFonts w:ascii="Arial" w:hAnsi="Arial" w:cs="Arial"/>
          <w:sz w:val="20"/>
          <w:szCs w:val="20"/>
        </w:rPr>
        <w:t>DNS</w:t>
      </w:r>
      <w:r>
        <w:rPr>
          <w:rFonts w:ascii="Arial" w:hAnsi="Arial" w:cs="Arial"/>
          <w:sz w:val="20"/>
          <w:szCs w:val="20"/>
        </w:rPr>
        <w:t xml:space="preserve"> (feito em todos)</w:t>
      </w:r>
    </w:p>
    <w:p w14:paraId="4120FCCE" w14:textId="77777777" w:rsidR="000C0982" w:rsidRDefault="000C0982" w:rsidP="00F66B7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B4C42D" w14:textId="333F6ED5" w:rsidR="00F861C3" w:rsidRPr="00852802" w:rsidRDefault="00F861C3" w:rsidP="00F861C3">
      <w:pPr>
        <w:pStyle w:val="Heading2"/>
        <w:rPr>
          <w:rFonts w:ascii="Arial" w:hAnsi="Arial"/>
          <w:b/>
          <w:color w:val="auto"/>
          <w:sz w:val="24"/>
          <w:szCs w:val="32"/>
          <w:lang w:eastAsia="pt-BR"/>
        </w:rPr>
      </w:pPr>
      <w:bookmarkStart w:id="12" w:name="_Toc134356038"/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>2.</w:t>
      </w:r>
      <w:r w:rsidR="00F66B71">
        <w:rPr>
          <w:rFonts w:ascii="Arial" w:hAnsi="Arial"/>
          <w:b/>
          <w:color w:val="auto"/>
          <w:sz w:val="24"/>
          <w:szCs w:val="32"/>
          <w:lang w:eastAsia="pt-BR"/>
        </w:rPr>
        <w:t>5</w:t>
      </w:r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 xml:space="preserve"> – </w:t>
      </w:r>
      <w:r>
        <w:rPr>
          <w:rFonts w:ascii="Arial" w:hAnsi="Arial"/>
          <w:b/>
          <w:color w:val="auto"/>
          <w:sz w:val="24"/>
          <w:szCs w:val="32"/>
          <w:lang w:eastAsia="pt-BR"/>
        </w:rPr>
        <w:t>Quinta</w:t>
      </w:r>
      <w:r w:rsidRPr="00852802">
        <w:rPr>
          <w:rFonts w:ascii="Arial" w:hAnsi="Arial"/>
          <w:b/>
          <w:color w:val="auto"/>
          <w:sz w:val="24"/>
          <w:szCs w:val="32"/>
          <w:lang w:eastAsia="pt-BR"/>
        </w:rPr>
        <w:t xml:space="preserve"> Etapa</w:t>
      </w:r>
      <w:bookmarkEnd w:id="12"/>
    </w:p>
    <w:p w14:paraId="1927B6AE" w14:textId="77777777" w:rsidR="00F861C3" w:rsidRDefault="00F861C3" w:rsidP="00F861C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397F65F" w14:textId="667F2061" w:rsidR="00F861C3" w:rsidRDefault="00F861C3" w:rsidP="00F861C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="00F66B71">
        <w:rPr>
          <w:rFonts w:ascii="Arial" w:hAnsi="Arial" w:cs="Arial"/>
          <w:sz w:val="24"/>
          <w:szCs w:val="24"/>
        </w:rPr>
        <w:t>A etapa final era separar quais redes os Router enxergavam e quais não enxergavam, para assim configurar as rotas que seriam seguidas para encaminhas mensagens.</w:t>
      </w:r>
    </w:p>
    <w:p w14:paraId="67A31A53" w14:textId="4C699889" w:rsidR="008948CC" w:rsidRDefault="00762906" w:rsidP="00F861C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 também finalizar a </w:t>
      </w:r>
      <w:r w:rsidR="0030237F">
        <w:rPr>
          <w:rFonts w:ascii="Arial" w:hAnsi="Arial" w:cs="Arial"/>
          <w:sz w:val="24"/>
          <w:szCs w:val="24"/>
        </w:rPr>
        <w:t xml:space="preserve">configuração </w:t>
      </w:r>
      <w:r w:rsidR="007F105B">
        <w:rPr>
          <w:rFonts w:ascii="Arial" w:hAnsi="Arial" w:cs="Arial"/>
          <w:sz w:val="24"/>
          <w:szCs w:val="24"/>
        </w:rPr>
        <w:t>da internet da rede do Wireless Router</w:t>
      </w:r>
    </w:p>
    <w:p w14:paraId="6448C7A2" w14:textId="77777777" w:rsidR="008948CC" w:rsidRDefault="008948CC" w:rsidP="00F861C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60A21F3" w14:textId="77777777" w:rsidR="00113559" w:rsidRDefault="00113559" w:rsidP="00F861C3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1984"/>
        <w:gridCol w:w="236"/>
        <w:gridCol w:w="2741"/>
        <w:gridCol w:w="1843"/>
      </w:tblGrid>
      <w:tr w:rsidR="004115BD" w14:paraId="11CEE423" w14:textId="77777777" w:rsidTr="00694DCE">
        <w:tc>
          <w:tcPr>
            <w:tcW w:w="4673" w:type="dxa"/>
            <w:gridSpan w:val="2"/>
          </w:tcPr>
          <w:p w14:paraId="7ED4E46D" w14:textId="332BDD91" w:rsidR="004115BD" w:rsidRDefault="004115BD" w:rsidP="004115BD">
            <w:pPr>
              <w:tabs>
                <w:tab w:val="left" w:pos="1080"/>
                <w:tab w:val="left" w:pos="1350"/>
                <w:tab w:val="center" w:pos="2228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0</w:t>
            </w:r>
          </w:p>
        </w:tc>
        <w:tc>
          <w:tcPr>
            <w:tcW w:w="236" w:type="dxa"/>
          </w:tcPr>
          <w:p w14:paraId="484C200F" w14:textId="77777777" w:rsidR="004115BD" w:rsidRDefault="004115BD" w:rsidP="004115B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  <w:gridSpan w:val="2"/>
          </w:tcPr>
          <w:p w14:paraId="05B1D1EB" w14:textId="0ABAB039" w:rsidR="004115BD" w:rsidRDefault="004115BD" w:rsidP="004115B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1</w:t>
            </w:r>
          </w:p>
        </w:tc>
      </w:tr>
      <w:tr w:rsidR="00D345B2" w:rsidRPr="00D10174" w14:paraId="617165A3" w14:textId="77777777" w:rsidTr="00694DCE">
        <w:tc>
          <w:tcPr>
            <w:tcW w:w="2689" w:type="dxa"/>
          </w:tcPr>
          <w:p w14:paraId="4912DC4B" w14:textId="02B18EC0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Conectada 1</w:t>
            </w:r>
          </w:p>
        </w:tc>
        <w:tc>
          <w:tcPr>
            <w:tcW w:w="1984" w:type="dxa"/>
          </w:tcPr>
          <w:p w14:paraId="739A1152" w14:textId="2AB33086" w:rsidR="00D345B2" w:rsidRPr="00D10174" w:rsidRDefault="00BB6361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10.0.0.0</w:t>
            </w:r>
          </w:p>
        </w:tc>
        <w:tc>
          <w:tcPr>
            <w:tcW w:w="236" w:type="dxa"/>
          </w:tcPr>
          <w:p w14:paraId="78975C17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61B4CE5F" w14:textId="389A5419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Conectada 1</w:t>
            </w:r>
          </w:p>
        </w:tc>
        <w:tc>
          <w:tcPr>
            <w:tcW w:w="1843" w:type="dxa"/>
          </w:tcPr>
          <w:p w14:paraId="705E01A1" w14:textId="22653C0E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10.0.0.0</w:t>
            </w:r>
          </w:p>
        </w:tc>
      </w:tr>
      <w:tr w:rsidR="00D345B2" w:rsidRPr="00D10174" w14:paraId="3E2C3817" w14:textId="77777777" w:rsidTr="00694DCE">
        <w:tc>
          <w:tcPr>
            <w:tcW w:w="2689" w:type="dxa"/>
          </w:tcPr>
          <w:p w14:paraId="112B1D66" w14:textId="77777777" w:rsidR="00D345B2" w:rsidRPr="00D10174" w:rsidRDefault="00D345B2" w:rsidP="00D345B2">
            <w:pPr>
              <w:tabs>
                <w:tab w:val="left" w:pos="420"/>
                <w:tab w:val="center" w:pos="1165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</w:t>
            </w:r>
            <w:r w:rsidRPr="00D10174">
              <w:rPr>
                <w:rFonts w:ascii="Arial" w:hAnsi="Arial" w:cs="Arial"/>
                <w:sz w:val="24"/>
                <w:szCs w:val="24"/>
              </w:rPr>
              <w:tab/>
              <w:t>Conectada 2</w:t>
            </w:r>
          </w:p>
        </w:tc>
        <w:tc>
          <w:tcPr>
            <w:tcW w:w="1984" w:type="dxa"/>
          </w:tcPr>
          <w:p w14:paraId="3E139232" w14:textId="2F642E87" w:rsidR="00D345B2" w:rsidRPr="00D10174" w:rsidRDefault="00BB6361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11.0.0.0</w:t>
            </w:r>
          </w:p>
        </w:tc>
        <w:tc>
          <w:tcPr>
            <w:tcW w:w="236" w:type="dxa"/>
          </w:tcPr>
          <w:p w14:paraId="0FDC4E3A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11B1B42E" w14:textId="139925D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</w:t>
            </w:r>
            <w:r w:rsidRPr="00D10174">
              <w:rPr>
                <w:rFonts w:ascii="Arial" w:hAnsi="Arial" w:cs="Arial"/>
                <w:sz w:val="24"/>
                <w:szCs w:val="24"/>
              </w:rPr>
              <w:tab/>
              <w:t>Conectada 2</w:t>
            </w:r>
          </w:p>
        </w:tc>
        <w:tc>
          <w:tcPr>
            <w:tcW w:w="1843" w:type="dxa"/>
          </w:tcPr>
          <w:p w14:paraId="695A0986" w14:textId="7C7CE637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13.0.0.0</w:t>
            </w:r>
          </w:p>
        </w:tc>
      </w:tr>
      <w:tr w:rsidR="00D345B2" w:rsidRPr="00D10174" w14:paraId="03AF554D" w14:textId="77777777" w:rsidTr="00694DCE">
        <w:tc>
          <w:tcPr>
            <w:tcW w:w="2689" w:type="dxa"/>
          </w:tcPr>
          <w:p w14:paraId="670AC7EB" w14:textId="56156D5A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1</w:t>
            </w:r>
          </w:p>
        </w:tc>
        <w:tc>
          <w:tcPr>
            <w:tcW w:w="1984" w:type="dxa"/>
          </w:tcPr>
          <w:p w14:paraId="23A45D90" w14:textId="7EC1915F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12.0.0.0</w:t>
            </w:r>
          </w:p>
        </w:tc>
        <w:tc>
          <w:tcPr>
            <w:tcW w:w="236" w:type="dxa"/>
          </w:tcPr>
          <w:p w14:paraId="73A612F5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4532434E" w14:textId="1D6D2466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</w:t>
            </w:r>
            <w:r w:rsidR="0069547C" w:rsidRPr="00D10174">
              <w:rPr>
                <w:rFonts w:ascii="Arial" w:hAnsi="Arial" w:cs="Arial"/>
                <w:sz w:val="24"/>
                <w:szCs w:val="24"/>
              </w:rPr>
              <w:t>Conectada 3</w:t>
            </w:r>
          </w:p>
        </w:tc>
        <w:tc>
          <w:tcPr>
            <w:tcW w:w="1843" w:type="dxa"/>
          </w:tcPr>
          <w:p w14:paraId="344CDC61" w14:textId="5F32950E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200.0.0.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0</w:t>
            </w:r>
          </w:p>
        </w:tc>
      </w:tr>
      <w:tr w:rsidR="00D345B2" w:rsidRPr="00D10174" w14:paraId="65504E04" w14:textId="77777777" w:rsidTr="00694DCE">
        <w:tc>
          <w:tcPr>
            <w:tcW w:w="2689" w:type="dxa"/>
          </w:tcPr>
          <w:p w14:paraId="78681933" w14:textId="120139C5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2</w:t>
            </w:r>
          </w:p>
        </w:tc>
        <w:tc>
          <w:tcPr>
            <w:tcW w:w="1984" w:type="dxa"/>
          </w:tcPr>
          <w:p w14:paraId="4C9BBC80" w14:textId="0A63EDC1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13.0.0.0</w:t>
            </w:r>
          </w:p>
        </w:tc>
        <w:tc>
          <w:tcPr>
            <w:tcW w:w="236" w:type="dxa"/>
          </w:tcPr>
          <w:p w14:paraId="0D9B67D3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1DEABDA8" w14:textId="27B3AF2A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não conectada </w:t>
            </w:r>
            <w:r w:rsidR="0069547C" w:rsidRPr="00D1017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17A8BC1" w14:textId="6CE2931F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11.0.0.0</w:t>
            </w:r>
          </w:p>
        </w:tc>
      </w:tr>
      <w:tr w:rsidR="00D345B2" w:rsidRPr="00D10174" w14:paraId="268940A8" w14:textId="77777777" w:rsidTr="00694DCE">
        <w:tc>
          <w:tcPr>
            <w:tcW w:w="2689" w:type="dxa"/>
          </w:tcPr>
          <w:p w14:paraId="54CDE6AA" w14:textId="582DFEBE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3</w:t>
            </w:r>
          </w:p>
        </w:tc>
        <w:tc>
          <w:tcPr>
            <w:tcW w:w="1984" w:type="dxa"/>
          </w:tcPr>
          <w:p w14:paraId="7A16E138" w14:textId="6E769DD0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200.0.0.0</w:t>
            </w:r>
          </w:p>
        </w:tc>
        <w:tc>
          <w:tcPr>
            <w:tcW w:w="236" w:type="dxa"/>
          </w:tcPr>
          <w:p w14:paraId="5ACB1CE6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3D2091A0" w14:textId="1C009230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não conectada </w:t>
            </w:r>
            <w:r w:rsidR="0069547C" w:rsidRPr="00D101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57F7A72" w14:textId="75C7B2C8" w:rsidR="00D345B2" w:rsidRPr="00D10174" w:rsidRDefault="0069547C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12.0.0.0</w:t>
            </w:r>
          </w:p>
        </w:tc>
      </w:tr>
      <w:tr w:rsidR="00D345B2" w:rsidRPr="00D10174" w14:paraId="3FF0F074" w14:textId="77777777" w:rsidTr="00694DCE">
        <w:tc>
          <w:tcPr>
            <w:tcW w:w="2689" w:type="dxa"/>
          </w:tcPr>
          <w:p w14:paraId="7A822D51" w14:textId="383CBA3E" w:rsidR="00D345B2" w:rsidRPr="00D10174" w:rsidRDefault="00D345B2" w:rsidP="00D345B2">
            <w:pPr>
              <w:tabs>
                <w:tab w:val="left" w:pos="645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4</w:t>
            </w:r>
          </w:p>
        </w:tc>
        <w:tc>
          <w:tcPr>
            <w:tcW w:w="1984" w:type="dxa"/>
          </w:tcPr>
          <w:p w14:paraId="6F1176C8" w14:textId="1D7C8960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172.16.0.0</w:t>
            </w:r>
          </w:p>
        </w:tc>
        <w:tc>
          <w:tcPr>
            <w:tcW w:w="236" w:type="dxa"/>
          </w:tcPr>
          <w:p w14:paraId="0C06C853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7B3FE0C1" w14:textId="5B010D40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</w:t>
            </w:r>
            <w:r w:rsidR="0069547C" w:rsidRPr="00D10174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843" w:type="dxa"/>
          </w:tcPr>
          <w:p w14:paraId="5C9E4CB0" w14:textId="0F0AD3C8" w:rsidR="00D345B2" w:rsidRPr="00D10174" w:rsidRDefault="0069547C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172.16.0.0</w:t>
            </w:r>
          </w:p>
        </w:tc>
      </w:tr>
      <w:tr w:rsidR="00D345B2" w:rsidRPr="00D10174" w14:paraId="6547CFAA" w14:textId="77777777" w:rsidTr="00694DCE">
        <w:tc>
          <w:tcPr>
            <w:tcW w:w="2689" w:type="dxa"/>
          </w:tcPr>
          <w:p w14:paraId="194556ED" w14:textId="1938A726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5</w:t>
            </w:r>
          </w:p>
        </w:tc>
        <w:tc>
          <w:tcPr>
            <w:tcW w:w="1984" w:type="dxa"/>
          </w:tcPr>
          <w:p w14:paraId="14249233" w14:textId="40AA9AF3" w:rsidR="00D345B2" w:rsidRPr="00D10174" w:rsidRDefault="00B90110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192.168.0.0</w:t>
            </w:r>
          </w:p>
        </w:tc>
        <w:tc>
          <w:tcPr>
            <w:tcW w:w="236" w:type="dxa"/>
          </w:tcPr>
          <w:p w14:paraId="5A0968AC" w14:textId="77777777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36016687" w14:textId="384C1948" w:rsidR="00D345B2" w:rsidRPr="00D10174" w:rsidRDefault="00D345B2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não conectada </w:t>
            </w:r>
            <w:r w:rsidR="0069547C" w:rsidRPr="00D1017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EC70CED" w14:textId="67FA9DD7" w:rsidR="00D345B2" w:rsidRPr="00D10174" w:rsidRDefault="0069547C" w:rsidP="00D345B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192.168.0.0</w:t>
            </w:r>
          </w:p>
        </w:tc>
      </w:tr>
    </w:tbl>
    <w:p w14:paraId="13B778A8" w14:textId="1556EF80" w:rsidR="00113559" w:rsidRPr="00D10174" w:rsidRDefault="00113559" w:rsidP="00113559">
      <w:pPr>
        <w:spacing w:after="0" w:line="360" w:lineRule="auto"/>
        <w:ind w:left="28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1984"/>
        <w:gridCol w:w="236"/>
        <w:gridCol w:w="2741"/>
        <w:gridCol w:w="1843"/>
      </w:tblGrid>
      <w:tr w:rsidR="008948CC" w:rsidRPr="00D10174" w14:paraId="612FDAC5" w14:textId="77777777" w:rsidTr="004A28EA">
        <w:tc>
          <w:tcPr>
            <w:tcW w:w="4673" w:type="dxa"/>
            <w:gridSpan w:val="2"/>
          </w:tcPr>
          <w:p w14:paraId="5738D51F" w14:textId="0F75F9EF" w:rsidR="008948CC" w:rsidRPr="00D10174" w:rsidRDefault="008948CC" w:rsidP="004A28EA">
            <w:pPr>
              <w:tabs>
                <w:tab w:val="left" w:pos="1080"/>
                <w:tab w:val="left" w:pos="1350"/>
                <w:tab w:val="center" w:pos="2228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Router </w:t>
            </w:r>
            <w:r w:rsidRPr="00D101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14:paraId="3A54F921" w14:textId="77777777" w:rsidR="008948CC" w:rsidRPr="00D10174" w:rsidRDefault="008948CC" w:rsidP="004A28EA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  <w:gridSpan w:val="2"/>
          </w:tcPr>
          <w:p w14:paraId="68E62BEC" w14:textId="369BEB6A" w:rsidR="008948CC" w:rsidRPr="00D10174" w:rsidRDefault="008948CC" w:rsidP="004A28EA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Router </w:t>
            </w:r>
            <w:r w:rsidRPr="00D1017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450" w:rsidRPr="00D10174" w14:paraId="12BF7541" w14:textId="77777777" w:rsidTr="004A28EA">
        <w:tc>
          <w:tcPr>
            <w:tcW w:w="2689" w:type="dxa"/>
          </w:tcPr>
          <w:p w14:paraId="03E88FD6" w14:textId="61CFC949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Conectada 1</w:t>
            </w:r>
          </w:p>
        </w:tc>
        <w:tc>
          <w:tcPr>
            <w:tcW w:w="1984" w:type="dxa"/>
          </w:tcPr>
          <w:p w14:paraId="0BE2B72C" w14:textId="698F2060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.0.0.0</w:t>
            </w:r>
          </w:p>
        </w:tc>
        <w:tc>
          <w:tcPr>
            <w:tcW w:w="236" w:type="dxa"/>
          </w:tcPr>
          <w:p w14:paraId="1399CFD4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0EC6BE60" w14:textId="60807DA1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Conectada 1</w:t>
            </w:r>
          </w:p>
        </w:tc>
        <w:tc>
          <w:tcPr>
            <w:tcW w:w="1843" w:type="dxa"/>
          </w:tcPr>
          <w:p w14:paraId="798231DA" w14:textId="0368ABC1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="008D40A6"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2.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0.0.0</w:t>
            </w:r>
          </w:p>
        </w:tc>
      </w:tr>
      <w:tr w:rsidR="00F05450" w:rsidRPr="00D10174" w14:paraId="7E55669F" w14:textId="77777777" w:rsidTr="004A28EA">
        <w:tc>
          <w:tcPr>
            <w:tcW w:w="2689" w:type="dxa"/>
          </w:tcPr>
          <w:p w14:paraId="5601F83B" w14:textId="39D8C5E4" w:rsidR="00F05450" w:rsidRPr="00D10174" w:rsidRDefault="00F05450" w:rsidP="00F05450">
            <w:pPr>
              <w:tabs>
                <w:tab w:val="left" w:pos="420"/>
                <w:tab w:val="center" w:pos="1165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</w:t>
            </w:r>
            <w:r w:rsidRPr="00D10174">
              <w:rPr>
                <w:rFonts w:ascii="Arial" w:hAnsi="Arial" w:cs="Arial"/>
                <w:sz w:val="24"/>
                <w:szCs w:val="24"/>
              </w:rPr>
              <w:tab/>
              <w:t>Conectada 2</w:t>
            </w:r>
          </w:p>
        </w:tc>
        <w:tc>
          <w:tcPr>
            <w:tcW w:w="1984" w:type="dxa"/>
          </w:tcPr>
          <w:p w14:paraId="249CE36D" w14:textId="70EE6559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.0.0.0</w:t>
            </w:r>
          </w:p>
        </w:tc>
        <w:tc>
          <w:tcPr>
            <w:tcW w:w="236" w:type="dxa"/>
          </w:tcPr>
          <w:p w14:paraId="31CD86F8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34BF9EAD" w14:textId="23C2DE04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 xml:space="preserve">Rede </w:t>
            </w:r>
            <w:r w:rsidRPr="00D10174">
              <w:rPr>
                <w:rFonts w:ascii="Arial" w:hAnsi="Arial" w:cs="Arial"/>
                <w:sz w:val="24"/>
                <w:szCs w:val="24"/>
              </w:rPr>
              <w:tab/>
              <w:t>Conectada 2</w:t>
            </w:r>
          </w:p>
        </w:tc>
        <w:tc>
          <w:tcPr>
            <w:tcW w:w="1843" w:type="dxa"/>
          </w:tcPr>
          <w:p w14:paraId="363730BC" w14:textId="1B31ECF6" w:rsidR="00F05450" w:rsidRPr="00D10174" w:rsidRDefault="008D40A6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13.0.0.0</w:t>
            </w:r>
          </w:p>
        </w:tc>
      </w:tr>
      <w:tr w:rsidR="00F05450" w:rsidRPr="00D10174" w14:paraId="37307910" w14:textId="77777777" w:rsidTr="004A28EA">
        <w:tc>
          <w:tcPr>
            <w:tcW w:w="2689" w:type="dxa"/>
          </w:tcPr>
          <w:p w14:paraId="2D4EE929" w14:textId="28D505DE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Conectada 3</w:t>
            </w:r>
          </w:p>
        </w:tc>
        <w:tc>
          <w:tcPr>
            <w:tcW w:w="1984" w:type="dxa"/>
          </w:tcPr>
          <w:p w14:paraId="47538610" w14:textId="4DDB23B5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192.168.0.0</w:t>
            </w:r>
          </w:p>
        </w:tc>
        <w:tc>
          <w:tcPr>
            <w:tcW w:w="236" w:type="dxa"/>
          </w:tcPr>
          <w:p w14:paraId="6A4AE82E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56BA1AC8" w14:textId="62011B91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Conectada 3</w:t>
            </w:r>
          </w:p>
        </w:tc>
        <w:tc>
          <w:tcPr>
            <w:tcW w:w="1843" w:type="dxa"/>
          </w:tcPr>
          <w:p w14:paraId="3CA23DFA" w14:textId="0DCE9DA1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="008D40A6"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172.16.0.0</w:t>
            </w:r>
          </w:p>
        </w:tc>
      </w:tr>
      <w:tr w:rsidR="00F05450" w:rsidRPr="00D10174" w14:paraId="7A8F3883" w14:textId="77777777" w:rsidTr="004A28EA">
        <w:tc>
          <w:tcPr>
            <w:tcW w:w="2689" w:type="dxa"/>
          </w:tcPr>
          <w:p w14:paraId="59A11B1A" w14:textId="00A81BA2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1</w:t>
            </w:r>
          </w:p>
        </w:tc>
        <w:tc>
          <w:tcPr>
            <w:tcW w:w="1984" w:type="dxa"/>
          </w:tcPr>
          <w:p w14:paraId="14998871" w14:textId="019B34E3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0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.0.0.0</w:t>
            </w:r>
          </w:p>
        </w:tc>
        <w:tc>
          <w:tcPr>
            <w:tcW w:w="236" w:type="dxa"/>
          </w:tcPr>
          <w:p w14:paraId="61142247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5C73E5B8" w14:textId="507005C1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1</w:t>
            </w:r>
          </w:p>
        </w:tc>
        <w:tc>
          <w:tcPr>
            <w:tcW w:w="1843" w:type="dxa"/>
          </w:tcPr>
          <w:p w14:paraId="65409B35" w14:textId="6F723699" w:rsidR="00F05450" w:rsidRPr="00D10174" w:rsidRDefault="008D40A6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10</w:t>
            </w:r>
            <w:r w:rsidR="00F05450"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.0.0.0</w:t>
            </w:r>
          </w:p>
        </w:tc>
      </w:tr>
      <w:tr w:rsidR="00F05450" w:rsidRPr="00D10174" w14:paraId="4A60D34C" w14:textId="77777777" w:rsidTr="004A28EA">
        <w:tc>
          <w:tcPr>
            <w:tcW w:w="2689" w:type="dxa"/>
          </w:tcPr>
          <w:p w14:paraId="6377E7E2" w14:textId="224AE15E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2</w:t>
            </w:r>
          </w:p>
        </w:tc>
        <w:tc>
          <w:tcPr>
            <w:tcW w:w="1984" w:type="dxa"/>
          </w:tcPr>
          <w:p w14:paraId="0A07B155" w14:textId="0B9C605F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3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.0.0.0</w:t>
            </w:r>
          </w:p>
        </w:tc>
        <w:tc>
          <w:tcPr>
            <w:tcW w:w="236" w:type="dxa"/>
          </w:tcPr>
          <w:p w14:paraId="642AB064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54BDD41A" w14:textId="57C0B9F5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2</w:t>
            </w:r>
          </w:p>
        </w:tc>
        <w:tc>
          <w:tcPr>
            <w:tcW w:w="1843" w:type="dxa"/>
          </w:tcPr>
          <w:p w14:paraId="117ED93E" w14:textId="798F6463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sz w:val="24"/>
                <w:szCs w:val="24"/>
              </w:rPr>
              <w:br/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="008D40A6"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</w:t>
            </w: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.0.0.0</w:t>
            </w:r>
          </w:p>
        </w:tc>
      </w:tr>
      <w:tr w:rsidR="00F05450" w:rsidRPr="00D10174" w14:paraId="2956F411" w14:textId="77777777" w:rsidTr="004A28EA">
        <w:tc>
          <w:tcPr>
            <w:tcW w:w="2689" w:type="dxa"/>
          </w:tcPr>
          <w:p w14:paraId="7F96F827" w14:textId="32C38B8C" w:rsidR="00F05450" w:rsidRPr="00D10174" w:rsidRDefault="00F05450" w:rsidP="00F05450">
            <w:pPr>
              <w:tabs>
                <w:tab w:val="left" w:pos="645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3</w:t>
            </w:r>
          </w:p>
        </w:tc>
        <w:tc>
          <w:tcPr>
            <w:tcW w:w="1984" w:type="dxa"/>
          </w:tcPr>
          <w:p w14:paraId="5DBADF6F" w14:textId="4A464836" w:rsidR="00F05450" w:rsidRPr="00D10174" w:rsidRDefault="008D40A6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200.0.0.0</w:t>
            </w:r>
          </w:p>
        </w:tc>
        <w:tc>
          <w:tcPr>
            <w:tcW w:w="236" w:type="dxa"/>
          </w:tcPr>
          <w:p w14:paraId="651A9B7C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48CBCF0B" w14:textId="649DB75C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3</w:t>
            </w:r>
          </w:p>
        </w:tc>
        <w:tc>
          <w:tcPr>
            <w:tcW w:w="1843" w:type="dxa"/>
          </w:tcPr>
          <w:p w14:paraId="4DD2C185" w14:textId="7524F52B" w:rsidR="00F05450" w:rsidRPr="00D10174" w:rsidRDefault="008D40A6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200.0.0.0</w:t>
            </w:r>
          </w:p>
        </w:tc>
      </w:tr>
      <w:tr w:rsidR="00F05450" w:rsidRPr="00D10174" w14:paraId="58AFB1EE" w14:textId="77777777" w:rsidTr="004A28EA">
        <w:tc>
          <w:tcPr>
            <w:tcW w:w="2689" w:type="dxa"/>
          </w:tcPr>
          <w:p w14:paraId="07DE0779" w14:textId="07559DE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4</w:t>
            </w:r>
          </w:p>
        </w:tc>
        <w:tc>
          <w:tcPr>
            <w:tcW w:w="1984" w:type="dxa"/>
          </w:tcPr>
          <w:p w14:paraId="6BD15185" w14:textId="10224A2F" w:rsidR="00F05450" w:rsidRPr="00D10174" w:rsidRDefault="008D40A6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200.0.0.0</w:t>
            </w:r>
          </w:p>
        </w:tc>
        <w:tc>
          <w:tcPr>
            <w:tcW w:w="236" w:type="dxa"/>
          </w:tcPr>
          <w:p w14:paraId="58314DBB" w14:textId="7777777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1" w:type="dxa"/>
          </w:tcPr>
          <w:p w14:paraId="767FE6DB" w14:textId="7C1774E7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</w:rPr>
              <w:t>Rede não conectada 4</w:t>
            </w:r>
          </w:p>
        </w:tc>
        <w:tc>
          <w:tcPr>
            <w:tcW w:w="1843" w:type="dxa"/>
          </w:tcPr>
          <w:p w14:paraId="23C85D4A" w14:textId="2AECAE44" w:rsidR="00F05450" w:rsidRPr="00D10174" w:rsidRDefault="00F05450" w:rsidP="00F0545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0174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192.168.0.0</w:t>
            </w:r>
          </w:p>
        </w:tc>
      </w:tr>
    </w:tbl>
    <w:p w14:paraId="62A511CD" w14:textId="3C94CC27" w:rsidR="00390C34" w:rsidRDefault="008948CC" w:rsidP="00EC7567">
      <w:pPr>
        <w:spacing w:after="0" w:line="36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D10174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Tabela</w:t>
      </w:r>
      <w:r w:rsidRPr="00BE16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</w:t>
      </w:r>
      <w:r w:rsidRPr="00BE16E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Redes que se enxergam</w:t>
      </w:r>
    </w:p>
    <w:p w14:paraId="202508C8" w14:textId="3C35F41D" w:rsidR="00361F63" w:rsidRDefault="008D7361" w:rsidP="00361F63">
      <w:pPr>
        <w:spacing w:after="0"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4852AE" wp14:editId="6A11B7A1">
            <wp:simplePos x="0" y="0"/>
            <wp:positionH relativeFrom="margin">
              <wp:posOffset>459105</wp:posOffset>
            </wp:positionH>
            <wp:positionV relativeFrom="paragraph">
              <wp:posOffset>139065</wp:posOffset>
            </wp:positionV>
            <wp:extent cx="4838700" cy="1569720"/>
            <wp:effectExtent l="0" t="0" r="0" b="0"/>
            <wp:wrapSquare wrapText="bothSides"/>
            <wp:docPr id="14039666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66640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17"/>
                    <a:srcRect t="7461" b="7150"/>
                    <a:stretch/>
                  </pic:blipFill>
                  <pic:spPr bwMode="auto">
                    <a:xfrm>
                      <a:off x="0" y="0"/>
                      <a:ext cx="483870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F63" w:rsidRPr="00BE16EF">
        <w:rPr>
          <w:rFonts w:ascii="Arial" w:hAnsi="Arial" w:cs="Arial"/>
          <w:sz w:val="20"/>
          <w:szCs w:val="20"/>
        </w:rPr>
        <w:t xml:space="preserve">Figura </w:t>
      </w:r>
      <w:r w:rsidR="00361F63">
        <w:rPr>
          <w:rFonts w:ascii="Arial" w:hAnsi="Arial" w:cs="Arial"/>
          <w:sz w:val="20"/>
          <w:szCs w:val="20"/>
        </w:rPr>
        <w:t>6</w:t>
      </w:r>
      <w:r w:rsidR="00361F63">
        <w:rPr>
          <w:rFonts w:ascii="Arial" w:hAnsi="Arial" w:cs="Arial"/>
          <w:sz w:val="20"/>
          <w:szCs w:val="20"/>
        </w:rPr>
        <w:t xml:space="preserve"> </w:t>
      </w:r>
      <w:r w:rsidR="00361F63" w:rsidRPr="00BE16EF">
        <w:rPr>
          <w:rFonts w:ascii="Arial" w:hAnsi="Arial" w:cs="Arial"/>
          <w:sz w:val="20"/>
          <w:szCs w:val="20"/>
        </w:rPr>
        <w:t>–</w:t>
      </w:r>
      <w:r w:rsidR="00361F63">
        <w:rPr>
          <w:rFonts w:ascii="Arial" w:hAnsi="Arial" w:cs="Arial"/>
          <w:sz w:val="20"/>
          <w:szCs w:val="20"/>
        </w:rPr>
        <w:t xml:space="preserve"> </w:t>
      </w:r>
      <w:r w:rsidR="00361F63">
        <w:rPr>
          <w:rFonts w:ascii="Arial" w:hAnsi="Arial" w:cs="Arial"/>
          <w:sz w:val="20"/>
          <w:szCs w:val="20"/>
        </w:rPr>
        <w:t>Passando a tabela para todos os roteadores</w:t>
      </w:r>
      <w:r w:rsidR="00361F63">
        <w:rPr>
          <w:noProof/>
        </w:rPr>
        <w:t xml:space="preserve"> </w:t>
      </w:r>
    </w:p>
    <w:p w14:paraId="0A4A29D2" w14:textId="77777777" w:rsidR="008D7361" w:rsidRDefault="008D7361" w:rsidP="008D7361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60BEBEBD" w14:textId="77777777" w:rsidR="00D53D56" w:rsidRDefault="008D7361" w:rsidP="00D53D56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passar a configuração para o roteador, vamos apenas falar a rede que gostariamos de ver e como chegaremos até ela.</w:t>
      </w:r>
    </w:p>
    <w:p w14:paraId="6FD36EFA" w14:textId="4FA368E1" w:rsidR="00390C34" w:rsidRPr="00D53D56" w:rsidRDefault="00D53D56" w:rsidP="00D53D56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280B7D" wp14:editId="4AFB6890">
            <wp:simplePos x="0" y="0"/>
            <wp:positionH relativeFrom="page">
              <wp:align>center</wp:align>
            </wp:positionH>
            <wp:positionV relativeFrom="paragraph">
              <wp:posOffset>220980</wp:posOffset>
            </wp:positionV>
            <wp:extent cx="5760720" cy="1264920"/>
            <wp:effectExtent l="0" t="0" r="0" b="0"/>
            <wp:wrapSquare wrapText="bothSides"/>
            <wp:docPr id="1174085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5088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13227" b="25781"/>
                    <a:stretch/>
                  </pic:blipFill>
                  <pic:spPr bwMode="auto"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34">
        <w:rPr>
          <w:rFonts w:ascii="Arial" w:hAnsi="Arial" w:cs="Arial"/>
          <w:b/>
          <w:bCs/>
          <w:sz w:val="24"/>
          <w:szCs w:val="24"/>
        </w:rPr>
        <w:t xml:space="preserve">         </w:t>
      </w:r>
    </w:p>
    <w:p w14:paraId="246ECA16" w14:textId="03AC440C" w:rsidR="00D53D56" w:rsidRDefault="00D53D56" w:rsidP="00D53D56">
      <w:pPr>
        <w:spacing w:after="0" w:line="360" w:lineRule="auto"/>
        <w:ind w:left="2160" w:firstLine="720"/>
        <w:rPr>
          <w:rFonts w:ascii="Arial" w:hAnsi="Arial" w:cs="Arial"/>
          <w:sz w:val="20"/>
          <w:szCs w:val="20"/>
        </w:rPr>
      </w:pP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 xml:space="preserve">7 </w:t>
      </w:r>
      <w:r w:rsidRPr="00BE16E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Configurando a Internet</w:t>
      </w:r>
    </w:p>
    <w:p w14:paraId="3372622C" w14:textId="77777777" w:rsidR="00D53D56" w:rsidRPr="00D53D56" w:rsidRDefault="00D53D56" w:rsidP="00D53D56">
      <w:pPr>
        <w:spacing w:after="0" w:line="360" w:lineRule="auto"/>
        <w:ind w:left="2160" w:firstLine="720"/>
        <w:rPr>
          <w:rFonts w:ascii="Arial" w:hAnsi="Arial" w:cs="Arial"/>
          <w:sz w:val="20"/>
          <w:szCs w:val="20"/>
        </w:rPr>
      </w:pPr>
    </w:p>
    <w:p w14:paraId="1D67CBB3" w14:textId="10A8526D" w:rsidR="00390C34" w:rsidRDefault="00390C34" w:rsidP="00390C34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parte é bem simples, basicamente estamos fazendo como nosso Wi-Fi de casa, passando o nome da rede e a senha dela, para apenas quem tiver a senha poder se conectar</w:t>
      </w:r>
    </w:p>
    <w:p w14:paraId="5EFED49E" w14:textId="7834C7E6" w:rsidR="005C4B93" w:rsidRDefault="005C4B93" w:rsidP="00390C34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85382B" wp14:editId="1EA0AB8D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60720" cy="2400300"/>
            <wp:effectExtent l="0" t="0" r="0" b="0"/>
            <wp:wrapSquare wrapText="bothSides"/>
            <wp:docPr id="754260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60313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b="10491"/>
                    <a:stretch/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97A2" w14:textId="1D4D0553" w:rsidR="000B78BC" w:rsidRPr="00DA33CB" w:rsidRDefault="005C4B93" w:rsidP="00390C34">
      <w:pPr>
        <w:tabs>
          <w:tab w:val="left" w:pos="3228"/>
        </w:tabs>
        <w:spacing w:after="0" w:line="360" w:lineRule="auto"/>
        <w:ind w:left="1440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Pr="00BE16E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</w:t>
      </w:r>
      <w:r w:rsidRPr="00BE16E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Conectando n</w:t>
      </w:r>
      <w:r>
        <w:rPr>
          <w:rFonts w:ascii="Arial" w:hAnsi="Arial" w:cs="Arial"/>
          <w:sz w:val="20"/>
          <w:szCs w:val="20"/>
        </w:rPr>
        <w:t>a Internet</w:t>
      </w:r>
    </w:p>
    <w:p w14:paraId="484ADC95" w14:textId="6F0A37C6" w:rsidR="008433A9" w:rsidRDefault="008433A9">
      <w:pPr>
        <w:pStyle w:val="Heading1"/>
      </w:pPr>
      <w:bookmarkStart w:id="13" w:name="_Toc134356039"/>
      <w:r>
        <w:t>3 – CONCLUSÃO</w:t>
      </w:r>
      <w:bookmarkEnd w:id="13"/>
    </w:p>
    <w:p w14:paraId="1CDC5BEB" w14:textId="77777777" w:rsidR="008433A9" w:rsidRPr="008433A9" w:rsidRDefault="008433A9" w:rsidP="008433A9"/>
    <w:p w14:paraId="760AA422" w14:textId="77777777" w:rsidR="008433A9" w:rsidRPr="00D9013A" w:rsidRDefault="008433A9" w:rsidP="008433A9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  <w:r w:rsidRPr="00D9013A">
        <w:rPr>
          <w:rFonts w:ascii="Arial" w:hAnsi="Arial" w:cs="Arial"/>
          <w:sz w:val="24"/>
          <w:szCs w:val="24"/>
        </w:rPr>
        <w:t xml:space="preserve">Após todo o tempo levado para o entendimento, desenvolvimento e finalização da rede, foi possível concluir que, o aprendizado adquirido foi essencial para um entendimento maior sobre as conexões que interligam o mundo diariamente. </w:t>
      </w:r>
    </w:p>
    <w:p w14:paraId="11479A46" w14:textId="77777777" w:rsidR="008433A9" w:rsidRPr="007264F7" w:rsidRDefault="008433A9" w:rsidP="008433A9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  <w:r w:rsidRPr="00D9013A">
        <w:rPr>
          <w:rFonts w:ascii="Arial" w:hAnsi="Arial" w:cs="Arial"/>
          <w:sz w:val="24"/>
          <w:szCs w:val="24"/>
        </w:rPr>
        <w:t>Cada aspecto trabalhado aprimorou e comprovou a importância desse conteúdo para nós e para o mundo como um todo. Apesar de não ser algo com que muitos gostem, é visível a marca de aprendizado que será deixada. Sendo assim concluo agradecendo ao nosso professor por essa grande oportunidade.</w:t>
      </w:r>
    </w:p>
    <w:p w14:paraId="4519474C" w14:textId="77777777" w:rsidR="008433A9" w:rsidRPr="008433A9" w:rsidRDefault="008433A9" w:rsidP="008433A9"/>
    <w:sectPr w:rsidR="008433A9" w:rsidRPr="008433A9" w:rsidSect="00783E6D">
      <w:headerReference w:type="default" r:id="rId20"/>
      <w:pgSz w:w="11920" w:h="16840"/>
      <w:pgMar w:top="1701" w:right="1147" w:bottom="1135" w:left="1701" w:header="720" w:footer="720" w:gutter="0"/>
      <w:pgNumType w:start="14"/>
      <w:cols w:space="720" w:equalWidth="0">
        <w:col w:w="907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2F65" w14:textId="77777777" w:rsidR="00426971" w:rsidRDefault="00426971">
      <w:pPr>
        <w:spacing w:after="0" w:line="240" w:lineRule="auto"/>
      </w:pPr>
      <w:r>
        <w:separator/>
      </w:r>
    </w:p>
  </w:endnote>
  <w:endnote w:type="continuationSeparator" w:id="0">
    <w:p w14:paraId="22618637" w14:textId="77777777" w:rsidR="00426971" w:rsidRDefault="0042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55C0" w14:textId="77777777" w:rsidR="00405DFD" w:rsidRDefault="00405DFD">
    <w:pPr>
      <w:pStyle w:val="Footer"/>
      <w:jc w:val="right"/>
    </w:pPr>
  </w:p>
  <w:p w14:paraId="4EE67F04" w14:textId="77777777" w:rsidR="00405DFD" w:rsidRDefault="0040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7A21" w14:textId="77777777" w:rsidR="00426971" w:rsidRDefault="00426971">
      <w:pPr>
        <w:spacing w:after="0" w:line="240" w:lineRule="auto"/>
      </w:pPr>
      <w:r>
        <w:separator/>
      </w:r>
    </w:p>
  </w:footnote>
  <w:footnote w:type="continuationSeparator" w:id="0">
    <w:p w14:paraId="74FCB934" w14:textId="77777777" w:rsidR="00426971" w:rsidRDefault="0042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7DC3" w14:textId="64B01E71" w:rsidR="00405DFD" w:rsidRDefault="00653655" w:rsidP="00111A33">
    <w:pPr>
      <w:pStyle w:val="Header"/>
      <w:tabs>
        <w:tab w:val="left" w:pos="1134"/>
      </w:tabs>
      <w:spacing w:after="0" w:line="240" w:lineRule="auto"/>
      <w:jc w:val="center"/>
    </w:pPr>
    <w:r>
      <w:rPr>
        <w:noProof/>
      </w:rPr>
      <w:drawing>
        <wp:inline distT="0" distB="0" distL="0" distR="0" wp14:anchorId="538CB5DB" wp14:editId="58298679">
          <wp:extent cx="2352675" cy="10572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2675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603A" w14:textId="77777777" w:rsidR="00405DFD" w:rsidRPr="00114FBC" w:rsidRDefault="00405DFD" w:rsidP="00114FBC">
    <w:pPr>
      <w:pStyle w:val="Header"/>
      <w:framePr w:wrap="auto" w:vAnchor="page" w:hAnchor="page" w:x="10774" w:y="1135"/>
      <w:rPr>
        <w:rStyle w:val="PageNumber"/>
        <w:rFonts w:ascii="Arial" w:hAnsi="Arial" w:cs="Arial"/>
        <w:b/>
        <w:bCs/>
      </w:rPr>
    </w:pPr>
  </w:p>
  <w:p w14:paraId="7C6E67C2" w14:textId="719FA576" w:rsidR="00405DFD" w:rsidRDefault="00405DFD" w:rsidP="00673E8A">
    <w:pPr>
      <w:pStyle w:val="Header"/>
      <w:ind w:right="360"/>
    </w:pPr>
  </w:p>
  <w:p w14:paraId="0A705038" w14:textId="73FB7148" w:rsidR="00405DFD" w:rsidRDefault="00405DF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368" w14:textId="77777777" w:rsidR="00405DFD" w:rsidRPr="00114FBC" w:rsidRDefault="00405DFD" w:rsidP="00114FBC">
    <w:pPr>
      <w:pStyle w:val="Header"/>
      <w:framePr w:wrap="auto" w:vAnchor="page" w:hAnchor="page" w:x="10774" w:y="1135"/>
      <w:rPr>
        <w:rStyle w:val="PageNumber"/>
        <w:rFonts w:ascii="Arial" w:hAnsi="Arial" w:cs="Arial"/>
        <w:b/>
        <w:bCs/>
      </w:rPr>
    </w:pPr>
  </w:p>
  <w:p w14:paraId="076131A3" w14:textId="77777777" w:rsidR="00405DFD" w:rsidRDefault="00405DFD" w:rsidP="00673E8A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0A5" w14:textId="77777777" w:rsidR="00405DFD" w:rsidRPr="00114FBC" w:rsidRDefault="00405DFD" w:rsidP="00114FBC">
    <w:pPr>
      <w:pStyle w:val="Header"/>
      <w:framePr w:wrap="auto" w:vAnchor="page" w:hAnchor="page" w:x="10774" w:y="1135"/>
      <w:rPr>
        <w:rStyle w:val="PageNumber"/>
        <w:rFonts w:ascii="Arial" w:hAnsi="Arial" w:cs="Arial"/>
        <w:b/>
        <w:bCs/>
      </w:rPr>
    </w:pPr>
  </w:p>
  <w:p w14:paraId="0F1E4284" w14:textId="3D341B99" w:rsidR="00405DFD" w:rsidRPr="0038486D" w:rsidRDefault="00405DFD" w:rsidP="00B17DF8">
    <w:pPr>
      <w:pStyle w:val="Header"/>
      <w:ind w:right="360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53E2"/>
    <w:multiLevelType w:val="hybridMultilevel"/>
    <w:tmpl w:val="8EE43734"/>
    <w:lvl w:ilvl="0" w:tplc="108C450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" w15:restartNumberingAfterBreak="0">
    <w:nsid w:val="78EB0FB7"/>
    <w:multiLevelType w:val="multilevel"/>
    <w:tmpl w:val="1C5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8507616">
    <w:abstractNumId w:val="0"/>
  </w:num>
  <w:num w:numId="2" w16cid:durableId="155107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00386"/>
    <w:rsid w:val="00002307"/>
    <w:rsid w:val="00004D3A"/>
    <w:rsid w:val="000065D9"/>
    <w:rsid w:val="000134DE"/>
    <w:rsid w:val="0001377C"/>
    <w:rsid w:val="00015DAF"/>
    <w:rsid w:val="00024D3C"/>
    <w:rsid w:val="00030815"/>
    <w:rsid w:val="00033E58"/>
    <w:rsid w:val="0004188F"/>
    <w:rsid w:val="00041D0C"/>
    <w:rsid w:val="0004527E"/>
    <w:rsid w:val="00047F6F"/>
    <w:rsid w:val="00051542"/>
    <w:rsid w:val="000549EE"/>
    <w:rsid w:val="000552AC"/>
    <w:rsid w:val="00056861"/>
    <w:rsid w:val="000705CF"/>
    <w:rsid w:val="000726E7"/>
    <w:rsid w:val="00081EC5"/>
    <w:rsid w:val="00083A7C"/>
    <w:rsid w:val="00083EFA"/>
    <w:rsid w:val="00086673"/>
    <w:rsid w:val="00090260"/>
    <w:rsid w:val="0009540E"/>
    <w:rsid w:val="00095998"/>
    <w:rsid w:val="00097C3A"/>
    <w:rsid w:val="00097EE2"/>
    <w:rsid w:val="000A0591"/>
    <w:rsid w:val="000A620C"/>
    <w:rsid w:val="000B6EB2"/>
    <w:rsid w:val="000B76D8"/>
    <w:rsid w:val="000B78BC"/>
    <w:rsid w:val="000B7927"/>
    <w:rsid w:val="000C05B5"/>
    <w:rsid w:val="000C0982"/>
    <w:rsid w:val="000C37CE"/>
    <w:rsid w:val="000C4770"/>
    <w:rsid w:val="000C6B1D"/>
    <w:rsid w:val="000C73B9"/>
    <w:rsid w:val="000D1D80"/>
    <w:rsid w:val="000D52C5"/>
    <w:rsid w:val="000D59F9"/>
    <w:rsid w:val="000E52CE"/>
    <w:rsid w:val="000F1098"/>
    <w:rsid w:val="000F2B7B"/>
    <w:rsid w:val="000F466A"/>
    <w:rsid w:val="000F5B1A"/>
    <w:rsid w:val="000F7E9A"/>
    <w:rsid w:val="00110A2B"/>
    <w:rsid w:val="00111A33"/>
    <w:rsid w:val="00113559"/>
    <w:rsid w:val="001148E3"/>
    <w:rsid w:val="00114DD0"/>
    <w:rsid w:val="00114EDA"/>
    <w:rsid w:val="00114FBC"/>
    <w:rsid w:val="00123975"/>
    <w:rsid w:val="00127098"/>
    <w:rsid w:val="00127C17"/>
    <w:rsid w:val="001321E2"/>
    <w:rsid w:val="001446EF"/>
    <w:rsid w:val="00147661"/>
    <w:rsid w:val="0015594B"/>
    <w:rsid w:val="00163025"/>
    <w:rsid w:val="0016338E"/>
    <w:rsid w:val="00163B8F"/>
    <w:rsid w:val="00163CB8"/>
    <w:rsid w:val="00166CC5"/>
    <w:rsid w:val="00170106"/>
    <w:rsid w:val="00174329"/>
    <w:rsid w:val="00180E68"/>
    <w:rsid w:val="00181A8D"/>
    <w:rsid w:val="00182B36"/>
    <w:rsid w:val="0018566D"/>
    <w:rsid w:val="00187DCB"/>
    <w:rsid w:val="00197E6F"/>
    <w:rsid w:val="001A011A"/>
    <w:rsid w:val="001A0EF0"/>
    <w:rsid w:val="001A4C5B"/>
    <w:rsid w:val="001A4DE8"/>
    <w:rsid w:val="001A6807"/>
    <w:rsid w:val="001B01EF"/>
    <w:rsid w:val="001B120F"/>
    <w:rsid w:val="001B2C4D"/>
    <w:rsid w:val="001B6F6E"/>
    <w:rsid w:val="001C0A1E"/>
    <w:rsid w:val="001C419A"/>
    <w:rsid w:val="001C5D14"/>
    <w:rsid w:val="001D1C5A"/>
    <w:rsid w:val="001D458F"/>
    <w:rsid w:val="001D5E4B"/>
    <w:rsid w:val="001E2962"/>
    <w:rsid w:val="001E3D08"/>
    <w:rsid w:val="001F0303"/>
    <w:rsid w:val="001F061C"/>
    <w:rsid w:val="001F2C3F"/>
    <w:rsid w:val="001F33A3"/>
    <w:rsid w:val="001F589A"/>
    <w:rsid w:val="00203184"/>
    <w:rsid w:val="002039CC"/>
    <w:rsid w:val="00205C1A"/>
    <w:rsid w:val="00206F8F"/>
    <w:rsid w:val="00207FB2"/>
    <w:rsid w:val="002177DB"/>
    <w:rsid w:val="00221007"/>
    <w:rsid w:val="00224153"/>
    <w:rsid w:val="002249C9"/>
    <w:rsid w:val="00224E22"/>
    <w:rsid w:val="002256EA"/>
    <w:rsid w:val="0022636D"/>
    <w:rsid w:val="00226634"/>
    <w:rsid w:val="002271D9"/>
    <w:rsid w:val="00227354"/>
    <w:rsid w:val="0022776E"/>
    <w:rsid w:val="002333D8"/>
    <w:rsid w:val="0023521F"/>
    <w:rsid w:val="00237D5C"/>
    <w:rsid w:val="0024530F"/>
    <w:rsid w:val="002522E5"/>
    <w:rsid w:val="00253199"/>
    <w:rsid w:val="002633BF"/>
    <w:rsid w:val="0026382C"/>
    <w:rsid w:val="002644C1"/>
    <w:rsid w:val="00265BAE"/>
    <w:rsid w:val="00271944"/>
    <w:rsid w:val="00271DEE"/>
    <w:rsid w:val="00274439"/>
    <w:rsid w:val="00274E12"/>
    <w:rsid w:val="00276DA9"/>
    <w:rsid w:val="0028136F"/>
    <w:rsid w:val="002820A3"/>
    <w:rsid w:val="002846A4"/>
    <w:rsid w:val="00287E31"/>
    <w:rsid w:val="002901D0"/>
    <w:rsid w:val="00293C40"/>
    <w:rsid w:val="002A5DD7"/>
    <w:rsid w:val="002B2DA8"/>
    <w:rsid w:val="002C1C11"/>
    <w:rsid w:val="002C1FEB"/>
    <w:rsid w:val="002C54CB"/>
    <w:rsid w:val="002D3B7E"/>
    <w:rsid w:val="002D5FED"/>
    <w:rsid w:val="002D6D54"/>
    <w:rsid w:val="002E1613"/>
    <w:rsid w:val="002E1AED"/>
    <w:rsid w:val="002F3F9C"/>
    <w:rsid w:val="002F4241"/>
    <w:rsid w:val="002F4F07"/>
    <w:rsid w:val="002F638B"/>
    <w:rsid w:val="002F6427"/>
    <w:rsid w:val="002F7490"/>
    <w:rsid w:val="003007CE"/>
    <w:rsid w:val="0030237F"/>
    <w:rsid w:val="003058E2"/>
    <w:rsid w:val="003150B8"/>
    <w:rsid w:val="00316940"/>
    <w:rsid w:val="00320492"/>
    <w:rsid w:val="003244B9"/>
    <w:rsid w:val="00325420"/>
    <w:rsid w:val="003275C7"/>
    <w:rsid w:val="00345DD6"/>
    <w:rsid w:val="00351131"/>
    <w:rsid w:val="003516D5"/>
    <w:rsid w:val="00352E16"/>
    <w:rsid w:val="00356604"/>
    <w:rsid w:val="0035687B"/>
    <w:rsid w:val="00356D66"/>
    <w:rsid w:val="00361F63"/>
    <w:rsid w:val="00365A0F"/>
    <w:rsid w:val="00373481"/>
    <w:rsid w:val="00374DEB"/>
    <w:rsid w:val="0038094B"/>
    <w:rsid w:val="00380F30"/>
    <w:rsid w:val="0038486D"/>
    <w:rsid w:val="00387A7A"/>
    <w:rsid w:val="00390C34"/>
    <w:rsid w:val="003928F7"/>
    <w:rsid w:val="00392E5A"/>
    <w:rsid w:val="00395F53"/>
    <w:rsid w:val="003970F8"/>
    <w:rsid w:val="003A02F9"/>
    <w:rsid w:val="003A2832"/>
    <w:rsid w:val="003A345C"/>
    <w:rsid w:val="003A6604"/>
    <w:rsid w:val="003B0016"/>
    <w:rsid w:val="003B004A"/>
    <w:rsid w:val="003B2795"/>
    <w:rsid w:val="003B540A"/>
    <w:rsid w:val="003B728F"/>
    <w:rsid w:val="003C08C6"/>
    <w:rsid w:val="003C1BD5"/>
    <w:rsid w:val="003C5046"/>
    <w:rsid w:val="003C73DD"/>
    <w:rsid w:val="003D0A1E"/>
    <w:rsid w:val="003E1201"/>
    <w:rsid w:val="003E20BF"/>
    <w:rsid w:val="003F0D5E"/>
    <w:rsid w:val="003F1F70"/>
    <w:rsid w:val="003F310D"/>
    <w:rsid w:val="003F6FB0"/>
    <w:rsid w:val="003F730F"/>
    <w:rsid w:val="00400356"/>
    <w:rsid w:val="00404593"/>
    <w:rsid w:val="00405AC6"/>
    <w:rsid w:val="00405DFD"/>
    <w:rsid w:val="00410ED9"/>
    <w:rsid w:val="004115BD"/>
    <w:rsid w:val="00413C50"/>
    <w:rsid w:val="004160A8"/>
    <w:rsid w:val="004204AE"/>
    <w:rsid w:val="00420DA1"/>
    <w:rsid w:val="00421498"/>
    <w:rsid w:val="004266AA"/>
    <w:rsid w:val="00426971"/>
    <w:rsid w:val="00430242"/>
    <w:rsid w:val="0043432B"/>
    <w:rsid w:val="0043480E"/>
    <w:rsid w:val="0044095F"/>
    <w:rsid w:val="00441E0B"/>
    <w:rsid w:val="004545E0"/>
    <w:rsid w:val="0045575A"/>
    <w:rsid w:val="00456CEA"/>
    <w:rsid w:val="004578A0"/>
    <w:rsid w:val="00465E63"/>
    <w:rsid w:val="00466A4D"/>
    <w:rsid w:val="00477671"/>
    <w:rsid w:val="004808E0"/>
    <w:rsid w:val="00481B9F"/>
    <w:rsid w:val="004840D3"/>
    <w:rsid w:val="004852BB"/>
    <w:rsid w:val="00485CF1"/>
    <w:rsid w:val="004860AF"/>
    <w:rsid w:val="0049260E"/>
    <w:rsid w:val="004A29A7"/>
    <w:rsid w:val="004A48B6"/>
    <w:rsid w:val="004A7A81"/>
    <w:rsid w:val="004B0A56"/>
    <w:rsid w:val="004B5C8C"/>
    <w:rsid w:val="004B7F38"/>
    <w:rsid w:val="004C358B"/>
    <w:rsid w:val="004D2B3E"/>
    <w:rsid w:val="004D2D87"/>
    <w:rsid w:val="004E72CB"/>
    <w:rsid w:val="004F13F3"/>
    <w:rsid w:val="004F2E7E"/>
    <w:rsid w:val="004F4D5F"/>
    <w:rsid w:val="00500863"/>
    <w:rsid w:val="005028B2"/>
    <w:rsid w:val="00503852"/>
    <w:rsid w:val="00504519"/>
    <w:rsid w:val="005077C0"/>
    <w:rsid w:val="00517A53"/>
    <w:rsid w:val="00520171"/>
    <w:rsid w:val="00521264"/>
    <w:rsid w:val="00521BFB"/>
    <w:rsid w:val="00521F21"/>
    <w:rsid w:val="005253AF"/>
    <w:rsid w:val="0052573A"/>
    <w:rsid w:val="00525C4C"/>
    <w:rsid w:val="00530DD1"/>
    <w:rsid w:val="00532AAC"/>
    <w:rsid w:val="00537A36"/>
    <w:rsid w:val="00540C69"/>
    <w:rsid w:val="00546884"/>
    <w:rsid w:val="0055491E"/>
    <w:rsid w:val="005610E0"/>
    <w:rsid w:val="00564536"/>
    <w:rsid w:val="0057434D"/>
    <w:rsid w:val="00575FE3"/>
    <w:rsid w:val="0057639E"/>
    <w:rsid w:val="0058134A"/>
    <w:rsid w:val="00584954"/>
    <w:rsid w:val="00592356"/>
    <w:rsid w:val="00593793"/>
    <w:rsid w:val="00593C33"/>
    <w:rsid w:val="00593D31"/>
    <w:rsid w:val="00594205"/>
    <w:rsid w:val="005944DF"/>
    <w:rsid w:val="005A18A8"/>
    <w:rsid w:val="005A4896"/>
    <w:rsid w:val="005A585F"/>
    <w:rsid w:val="005A7B54"/>
    <w:rsid w:val="005B28A2"/>
    <w:rsid w:val="005B3CB3"/>
    <w:rsid w:val="005B4081"/>
    <w:rsid w:val="005B6A8F"/>
    <w:rsid w:val="005C3C8E"/>
    <w:rsid w:val="005C4B93"/>
    <w:rsid w:val="005D3033"/>
    <w:rsid w:val="005D3BBB"/>
    <w:rsid w:val="005D46D5"/>
    <w:rsid w:val="005D655B"/>
    <w:rsid w:val="005E0BA5"/>
    <w:rsid w:val="005E3F47"/>
    <w:rsid w:val="005E7A6A"/>
    <w:rsid w:val="005F109C"/>
    <w:rsid w:val="005F134A"/>
    <w:rsid w:val="005F364B"/>
    <w:rsid w:val="005F5F16"/>
    <w:rsid w:val="005F7E0D"/>
    <w:rsid w:val="006028F5"/>
    <w:rsid w:val="006053F0"/>
    <w:rsid w:val="006061D7"/>
    <w:rsid w:val="006114C9"/>
    <w:rsid w:val="006161A6"/>
    <w:rsid w:val="006279C7"/>
    <w:rsid w:val="00627A5C"/>
    <w:rsid w:val="00642EA3"/>
    <w:rsid w:val="006534D4"/>
    <w:rsid w:val="00653655"/>
    <w:rsid w:val="0065458C"/>
    <w:rsid w:val="00663F30"/>
    <w:rsid w:val="00665355"/>
    <w:rsid w:val="0066617D"/>
    <w:rsid w:val="00666D5A"/>
    <w:rsid w:val="0067110F"/>
    <w:rsid w:val="00672506"/>
    <w:rsid w:val="00673E8A"/>
    <w:rsid w:val="0067480B"/>
    <w:rsid w:val="00674BA6"/>
    <w:rsid w:val="00681941"/>
    <w:rsid w:val="0068440E"/>
    <w:rsid w:val="00687A05"/>
    <w:rsid w:val="00691A65"/>
    <w:rsid w:val="00694DCE"/>
    <w:rsid w:val="0069547C"/>
    <w:rsid w:val="00695702"/>
    <w:rsid w:val="00696659"/>
    <w:rsid w:val="006A0A52"/>
    <w:rsid w:val="006A5513"/>
    <w:rsid w:val="006A5669"/>
    <w:rsid w:val="006A584D"/>
    <w:rsid w:val="006A6872"/>
    <w:rsid w:val="006C3492"/>
    <w:rsid w:val="006C3C04"/>
    <w:rsid w:val="006D2D29"/>
    <w:rsid w:val="006D4F1E"/>
    <w:rsid w:val="006D6A8D"/>
    <w:rsid w:val="006F0903"/>
    <w:rsid w:val="006F5048"/>
    <w:rsid w:val="006F603C"/>
    <w:rsid w:val="00700BAA"/>
    <w:rsid w:val="00700DFB"/>
    <w:rsid w:val="00700E07"/>
    <w:rsid w:val="007041ED"/>
    <w:rsid w:val="00705207"/>
    <w:rsid w:val="007108AE"/>
    <w:rsid w:val="007162E6"/>
    <w:rsid w:val="007258EF"/>
    <w:rsid w:val="007264F7"/>
    <w:rsid w:val="00727362"/>
    <w:rsid w:val="00735CEF"/>
    <w:rsid w:val="00736A31"/>
    <w:rsid w:val="00744B06"/>
    <w:rsid w:val="00747F98"/>
    <w:rsid w:val="00752349"/>
    <w:rsid w:val="00752FF2"/>
    <w:rsid w:val="00756106"/>
    <w:rsid w:val="00760DC8"/>
    <w:rsid w:val="00762906"/>
    <w:rsid w:val="0076527D"/>
    <w:rsid w:val="00765531"/>
    <w:rsid w:val="00767591"/>
    <w:rsid w:val="00772D8A"/>
    <w:rsid w:val="00780CB3"/>
    <w:rsid w:val="00783E6D"/>
    <w:rsid w:val="00784B9F"/>
    <w:rsid w:val="00785E9C"/>
    <w:rsid w:val="007873D2"/>
    <w:rsid w:val="00787A93"/>
    <w:rsid w:val="00792BC4"/>
    <w:rsid w:val="007953A4"/>
    <w:rsid w:val="00797183"/>
    <w:rsid w:val="007A43CF"/>
    <w:rsid w:val="007B67B5"/>
    <w:rsid w:val="007B7703"/>
    <w:rsid w:val="007B7E94"/>
    <w:rsid w:val="007C08A2"/>
    <w:rsid w:val="007C6EA0"/>
    <w:rsid w:val="007C6F44"/>
    <w:rsid w:val="007C7E23"/>
    <w:rsid w:val="007D16D9"/>
    <w:rsid w:val="007D6F7E"/>
    <w:rsid w:val="007E2A8F"/>
    <w:rsid w:val="007E2C4B"/>
    <w:rsid w:val="007E2F93"/>
    <w:rsid w:val="007E46C5"/>
    <w:rsid w:val="007E49B1"/>
    <w:rsid w:val="007E4DEA"/>
    <w:rsid w:val="007F105B"/>
    <w:rsid w:val="007F1251"/>
    <w:rsid w:val="007F4EC2"/>
    <w:rsid w:val="007F50DC"/>
    <w:rsid w:val="007F7261"/>
    <w:rsid w:val="007F7CCE"/>
    <w:rsid w:val="00800107"/>
    <w:rsid w:val="00821ADC"/>
    <w:rsid w:val="0082721C"/>
    <w:rsid w:val="008315C9"/>
    <w:rsid w:val="00832788"/>
    <w:rsid w:val="0083318C"/>
    <w:rsid w:val="008419E1"/>
    <w:rsid w:val="00842974"/>
    <w:rsid w:val="008433A9"/>
    <w:rsid w:val="00844737"/>
    <w:rsid w:val="00844938"/>
    <w:rsid w:val="00847142"/>
    <w:rsid w:val="00851510"/>
    <w:rsid w:val="00852802"/>
    <w:rsid w:val="008556AA"/>
    <w:rsid w:val="00860536"/>
    <w:rsid w:val="008633DF"/>
    <w:rsid w:val="00865F92"/>
    <w:rsid w:val="00870994"/>
    <w:rsid w:val="0087116B"/>
    <w:rsid w:val="00871C00"/>
    <w:rsid w:val="00873283"/>
    <w:rsid w:val="00893252"/>
    <w:rsid w:val="0089363A"/>
    <w:rsid w:val="008948CC"/>
    <w:rsid w:val="00894AE5"/>
    <w:rsid w:val="00895485"/>
    <w:rsid w:val="008A3F3C"/>
    <w:rsid w:val="008B2520"/>
    <w:rsid w:val="008B5275"/>
    <w:rsid w:val="008C068A"/>
    <w:rsid w:val="008C17C1"/>
    <w:rsid w:val="008C1DC3"/>
    <w:rsid w:val="008C727A"/>
    <w:rsid w:val="008D036D"/>
    <w:rsid w:val="008D072F"/>
    <w:rsid w:val="008D2BB2"/>
    <w:rsid w:val="008D40A6"/>
    <w:rsid w:val="008D4852"/>
    <w:rsid w:val="008D524E"/>
    <w:rsid w:val="008D7361"/>
    <w:rsid w:val="008E24A0"/>
    <w:rsid w:val="008E33CE"/>
    <w:rsid w:val="008E60E0"/>
    <w:rsid w:val="008E7898"/>
    <w:rsid w:val="008F163D"/>
    <w:rsid w:val="008F2978"/>
    <w:rsid w:val="009050C4"/>
    <w:rsid w:val="009120F9"/>
    <w:rsid w:val="0091288D"/>
    <w:rsid w:val="00912B95"/>
    <w:rsid w:val="0091360F"/>
    <w:rsid w:val="00916D76"/>
    <w:rsid w:val="00921626"/>
    <w:rsid w:val="009230E0"/>
    <w:rsid w:val="009239E7"/>
    <w:rsid w:val="00927773"/>
    <w:rsid w:val="009348E9"/>
    <w:rsid w:val="00935B29"/>
    <w:rsid w:val="00937D71"/>
    <w:rsid w:val="009431AD"/>
    <w:rsid w:val="009461E0"/>
    <w:rsid w:val="009505E3"/>
    <w:rsid w:val="0095754E"/>
    <w:rsid w:val="00961951"/>
    <w:rsid w:val="00962A64"/>
    <w:rsid w:val="00965CE0"/>
    <w:rsid w:val="00967856"/>
    <w:rsid w:val="00971ABC"/>
    <w:rsid w:val="00971ADA"/>
    <w:rsid w:val="009748C8"/>
    <w:rsid w:val="0097551B"/>
    <w:rsid w:val="00980A34"/>
    <w:rsid w:val="00981227"/>
    <w:rsid w:val="009813CE"/>
    <w:rsid w:val="009818CE"/>
    <w:rsid w:val="00983897"/>
    <w:rsid w:val="00984137"/>
    <w:rsid w:val="00986D37"/>
    <w:rsid w:val="00990026"/>
    <w:rsid w:val="0099045D"/>
    <w:rsid w:val="009912D6"/>
    <w:rsid w:val="00996FBE"/>
    <w:rsid w:val="009A1CBD"/>
    <w:rsid w:val="009A2ED1"/>
    <w:rsid w:val="009A45BC"/>
    <w:rsid w:val="009A56F5"/>
    <w:rsid w:val="009A7209"/>
    <w:rsid w:val="009B047C"/>
    <w:rsid w:val="009C21F7"/>
    <w:rsid w:val="009D3AB2"/>
    <w:rsid w:val="009D6636"/>
    <w:rsid w:val="009E6C6E"/>
    <w:rsid w:val="009E71CF"/>
    <w:rsid w:val="009E763F"/>
    <w:rsid w:val="009F0FBD"/>
    <w:rsid w:val="009F3ED0"/>
    <w:rsid w:val="00A0474E"/>
    <w:rsid w:val="00A052AD"/>
    <w:rsid w:val="00A06576"/>
    <w:rsid w:val="00A07232"/>
    <w:rsid w:val="00A07A4A"/>
    <w:rsid w:val="00A12211"/>
    <w:rsid w:val="00A135DB"/>
    <w:rsid w:val="00A17756"/>
    <w:rsid w:val="00A17BD4"/>
    <w:rsid w:val="00A17CD1"/>
    <w:rsid w:val="00A22F90"/>
    <w:rsid w:val="00A25399"/>
    <w:rsid w:val="00A31396"/>
    <w:rsid w:val="00A31E0A"/>
    <w:rsid w:val="00A34E3F"/>
    <w:rsid w:val="00A36B93"/>
    <w:rsid w:val="00A37BDD"/>
    <w:rsid w:val="00A54BEF"/>
    <w:rsid w:val="00A677F7"/>
    <w:rsid w:val="00A71EA1"/>
    <w:rsid w:val="00A76B41"/>
    <w:rsid w:val="00A77023"/>
    <w:rsid w:val="00A92828"/>
    <w:rsid w:val="00A93058"/>
    <w:rsid w:val="00A94879"/>
    <w:rsid w:val="00A948BD"/>
    <w:rsid w:val="00A94AEB"/>
    <w:rsid w:val="00A95EC9"/>
    <w:rsid w:val="00AC2766"/>
    <w:rsid w:val="00AC3389"/>
    <w:rsid w:val="00AC3A5E"/>
    <w:rsid w:val="00AD5DB8"/>
    <w:rsid w:val="00AE0A5C"/>
    <w:rsid w:val="00AE449C"/>
    <w:rsid w:val="00AE55D4"/>
    <w:rsid w:val="00AE7515"/>
    <w:rsid w:val="00AF01AD"/>
    <w:rsid w:val="00AF0779"/>
    <w:rsid w:val="00AF1AED"/>
    <w:rsid w:val="00AF1D46"/>
    <w:rsid w:val="00AF3F0B"/>
    <w:rsid w:val="00B01F4A"/>
    <w:rsid w:val="00B02413"/>
    <w:rsid w:val="00B04A9D"/>
    <w:rsid w:val="00B04C87"/>
    <w:rsid w:val="00B05781"/>
    <w:rsid w:val="00B069F9"/>
    <w:rsid w:val="00B1232A"/>
    <w:rsid w:val="00B14D69"/>
    <w:rsid w:val="00B17DF8"/>
    <w:rsid w:val="00B20149"/>
    <w:rsid w:val="00B21AED"/>
    <w:rsid w:val="00B24709"/>
    <w:rsid w:val="00B303C7"/>
    <w:rsid w:val="00B40C2B"/>
    <w:rsid w:val="00B41A46"/>
    <w:rsid w:val="00B44EA0"/>
    <w:rsid w:val="00B4514C"/>
    <w:rsid w:val="00B47256"/>
    <w:rsid w:val="00B4793E"/>
    <w:rsid w:val="00B62286"/>
    <w:rsid w:val="00B67E83"/>
    <w:rsid w:val="00B70089"/>
    <w:rsid w:val="00B73330"/>
    <w:rsid w:val="00B74804"/>
    <w:rsid w:val="00B74B72"/>
    <w:rsid w:val="00B76B26"/>
    <w:rsid w:val="00B81BAF"/>
    <w:rsid w:val="00B81C22"/>
    <w:rsid w:val="00B857C0"/>
    <w:rsid w:val="00B858E1"/>
    <w:rsid w:val="00B86C04"/>
    <w:rsid w:val="00B86F1B"/>
    <w:rsid w:val="00B90110"/>
    <w:rsid w:val="00B92271"/>
    <w:rsid w:val="00B96A20"/>
    <w:rsid w:val="00B96A69"/>
    <w:rsid w:val="00BA0948"/>
    <w:rsid w:val="00BA65FB"/>
    <w:rsid w:val="00BB036D"/>
    <w:rsid w:val="00BB1FB6"/>
    <w:rsid w:val="00BB6361"/>
    <w:rsid w:val="00BC1F27"/>
    <w:rsid w:val="00BC7568"/>
    <w:rsid w:val="00BD228E"/>
    <w:rsid w:val="00BD3DE1"/>
    <w:rsid w:val="00BD783A"/>
    <w:rsid w:val="00BD7E5E"/>
    <w:rsid w:val="00BE16EF"/>
    <w:rsid w:val="00BE1BF4"/>
    <w:rsid w:val="00BE7ADB"/>
    <w:rsid w:val="00BF1034"/>
    <w:rsid w:val="00BF51C7"/>
    <w:rsid w:val="00BF7F52"/>
    <w:rsid w:val="00BF7F9E"/>
    <w:rsid w:val="00C057B1"/>
    <w:rsid w:val="00C05CBC"/>
    <w:rsid w:val="00C061AD"/>
    <w:rsid w:val="00C06AAC"/>
    <w:rsid w:val="00C1219C"/>
    <w:rsid w:val="00C129DC"/>
    <w:rsid w:val="00C142B5"/>
    <w:rsid w:val="00C16C43"/>
    <w:rsid w:val="00C2046C"/>
    <w:rsid w:val="00C31C7B"/>
    <w:rsid w:val="00C37724"/>
    <w:rsid w:val="00C424FA"/>
    <w:rsid w:val="00C443E3"/>
    <w:rsid w:val="00C44CC7"/>
    <w:rsid w:val="00C47714"/>
    <w:rsid w:val="00C47EBA"/>
    <w:rsid w:val="00C519DB"/>
    <w:rsid w:val="00C526E2"/>
    <w:rsid w:val="00C53BD4"/>
    <w:rsid w:val="00C55800"/>
    <w:rsid w:val="00C60E55"/>
    <w:rsid w:val="00C62E4A"/>
    <w:rsid w:val="00C643E7"/>
    <w:rsid w:val="00C679A4"/>
    <w:rsid w:val="00C76E13"/>
    <w:rsid w:val="00C77527"/>
    <w:rsid w:val="00C8012A"/>
    <w:rsid w:val="00C863FB"/>
    <w:rsid w:val="00C87471"/>
    <w:rsid w:val="00C97778"/>
    <w:rsid w:val="00C97D4D"/>
    <w:rsid w:val="00CA37F1"/>
    <w:rsid w:val="00CA407F"/>
    <w:rsid w:val="00CA676F"/>
    <w:rsid w:val="00CA729E"/>
    <w:rsid w:val="00CB2DBF"/>
    <w:rsid w:val="00CB5E31"/>
    <w:rsid w:val="00CD1681"/>
    <w:rsid w:val="00CD59A0"/>
    <w:rsid w:val="00CD72B5"/>
    <w:rsid w:val="00CE13FF"/>
    <w:rsid w:val="00CF4BFF"/>
    <w:rsid w:val="00CF5BEB"/>
    <w:rsid w:val="00D059EF"/>
    <w:rsid w:val="00D06110"/>
    <w:rsid w:val="00D10174"/>
    <w:rsid w:val="00D12375"/>
    <w:rsid w:val="00D17D70"/>
    <w:rsid w:val="00D205F9"/>
    <w:rsid w:val="00D335E6"/>
    <w:rsid w:val="00D345B2"/>
    <w:rsid w:val="00D35275"/>
    <w:rsid w:val="00D40AE6"/>
    <w:rsid w:val="00D43EA9"/>
    <w:rsid w:val="00D44676"/>
    <w:rsid w:val="00D446FE"/>
    <w:rsid w:val="00D44E4B"/>
    <w:rsid w:val="00D459E1"/>
    <w:rsid w:val="00D468FE"/>
    <w:rsid w:val="00D470AC"/>
    <w:rsid w:val="00D4755C"/>
    <w:rsid w:val="00D5144F"/>
    <w:rsid w:val="00D52330"/>
    <w:rsid w:val="00D53BAF"/>
    <w:rsid w:val="00D53D56"/>
    <w:rsid w:val="00D610D7"/>
    <w:rsid w:val="00D626C3"/>
    <w:rsid w:val="00D63D29"/>
    <w:rsid w:val="00D71A65"/>
    <w:rsid w:val="00D73814"/>
    <w:rsid w:val="00D73CA6"/>
    <w:rsid w:val="00D75E1F"/>
    <w:rsid w:val="00D76597"/>
    <w:rsid w:val="00D832E0"/>
    <w:rsid w:val="00D873AE"/>
    <w:rsid w:val="00D9013A"/>
    <w:rsid w:val="00D902F7"/>
    <w:rsid w:val="00D907FD"/>
    <w:rsid w:val="00D90B64"/>
    <w:rsid w:val="00D930AE"/>
    <w:rsid w:val="00D96C4F"/>
    <w:rsid w:val="00D97681"/>
    <w:rsid w:val="00DA1FAB"/>
    <w:rsid w:val="00DA33CB"/>
    <w:rsid w:val="00DA3FB1"/>
    <w:rsid w:val="00DA465B"/>
    <w:rsid w:val="00DA504C"/>
    <w:rsid w:val="00DA50D0"/>
    <w:rsid w:val="00DA58FB"/>
    <w:rsid w:val="00DB6FAC"/>
    <w:rsid w:val="00DC05CB"/>
    <w:rsid w:val="00DC16F7"/>
    <w:rsid w:val="00DC1FED"/>
    <w:rsid w:val="00DC71ED"/>
    <w:rsid w:val="00DC7426"/>
    <w:rsid w:val="00DC7673"/>
    <w:rsid w:val="00DD10A9"/>
    <w:rsid w:val="00DD1E6A"/>
    <w:rsid w:val="00DD35C7"/>
    <w:rsid w:val="00DD4AEF"/>
    <w:rsid w:val="00DD5BB1"/>
    <w:rsid w:val="00DE0E77"/>
    <w:rsid w:val="00DF0DF8"/>
    <w:rsid w:val="00DF0EB7"/>
    <w:rsid w:val="00DF65BB"/>
    <w:rsid w:val="00DF782D"/>
    <w:rsid w:val="00E01A60"/>
    <w:rsid w:val="00E01BF0"/>
    <w:rsid w:val="00E0228E"/>
    <w:rsid w:val="00E06892"/>
    <w:rsid w:val="00E071CF"/>
    <w:rsid w:val="00E074BB"/>
    <w:rsid w:val="00E103A4"/>
    <w:rsid w:val="00E1486E"/>
    <w:rsid w:val="00E261F4"/>
    <w:rsid w:val="00E26252"/>
    <w:rsid w:val="00E3084F"/>
    <w:rsid w:val="00E310F8"/>
    <w:rsid w:val="00E3414B"/>
    <w:rsid w:val="00E36E76"/>
    <w:rsid w:val="00E4067D"/>
    <w:rsid w:val="00E439FF"/>
    <w:rsid w:val="00E457D8"/>
    <w:rsid w:val="00E656F1"/>
    <w:rsid w:val="00E6687D"/>
    <w:rsid w:val="00E72404"/>
    <w:rsid w:val="00E73660"/>
    <w:rsid w:val="00E765B6"/>
    <w:rsid w:val="00E81ABE"/>
    <w:rsid w:val="00E81AE6"/>
    <w:rsid w:val="00E85014"/>
    <w:rsid w:val="00E938BC"/>
    <w:rsid w:val="00EA0313"/>
    <w:rsid w:val="00EA7AC0"/>
    <w:rsid w:val="00EB2135"/>
    <w:rsid w:val="00EB518E"/>
    <w:rsid w:val="00EB5843"/>
    <w:rsid w:val="00EB72D2"/>
    <w:rsid w:val="00EC0C84"/>
    <w:rsid w:val="00EC5F13"/>
    <w:rsid w:val="00EC7567"/>
    <w:rsid w:val="00ED0207"/>
    <w:rsid w:val="00ED2BD1"/>
    <w:rsid w:val="00ED47C0"/>
    <w:rsid w:val="00ED4D0E"/>
    <w:rsid w:val="00ED7F32"/>
    <w:rsid w:val="00EE69A6"/>
    <w:rsid w:val="00EF0489"/>
    <w:rsid w:val="00EF2E93"/>
    <w:rsid w:val="00EF5DE8"/>
    <w:rsid w:val="00EF67DA"/>
    <w:rsid w:val="00F011FB"/>
    <w:rsid w:val="00F03CAD"/>
    <w:rsid w:val="00F041F3"/>
    <w:rsid w:val="00F04A4E"/>
    <w:rsid w:val="00F05450"/>
    <w:rsid w:val="00F12DE0"/>
    <w:rsid w:val="00F157F0"/>
    <w:rsid w:val="00F208D0"/>
    <w:rsid w:val="00F24938"/>
    <w:rsid w:val="00F255EA"/>
    <w:rsid w:val="00F27603"/>
    <w:rsid w:val="00F27FFA"/>
    <w:rsid w:val="00F3492C"/>
    <w:rsid w:val="00F3554C"/>
    <w:rsid w:val="00F3654E"/>
    <w:rsid w:val="00F41411"/>
    <w:rsid w:val="00F44FD5"/>
    <w:rsid w:val="00F45837"/>
    <w:rsid w:val="00F458B9"/>
    <w:rsid w:val="00F5069A"/>
    <w:rsid w:val="00F5187A"/>
    <w:rsid w:val="00F55283"/>
    <w:rsid w:val="00F606F4"/>
    <w:rsid w:val="00F60D0D"/>
    <w:rsid w:val="00F61A46"/>
    <w:rsid w:val="00F62898"/>
    <w:rsid w:val="00F66B71"/>
    <w:rsid w:val="00F671D1"/>
    <w:rsid w:val="00F67FA1"/>
    <w:rsid w:val="00F71630"/>
    <w:rsid w:val="00F72F9F"/>
    <w:rsid w:val="00F7318D"/>
    <w:rsid w:val="00F73F8A"/>
    <w:rsid w:val="00F810B0"/>
    <w:rsid w:val="00F861C3"/>
    <w:rsid w:val="00F90C4D"/>
    <w:rsid w:val="00F94E5C"/>
    <w:rsid w:val="00F95B41"/>
    <w:rsid w:val="00F966EB"/>
    <w:rsid w:val="00F97981"/>
    <w:rsid w:val="00FA5C11"/>
    <w:rsid w:val="00FA5DC7"/>
    <w:rsid w:val="00FB0E66"/>
    <w:rsid w:val="00FB2DDB"/>
    <w:rsid w:val="00FB580E"/>
    <w:rsid w:val="00FB5C68"/>
    <w:rsid w:val="00FB61DD"/>
    <w:rsid w:val="00FC11D8"/>
    <w:rsid w:val="00FD6729"/>
    <w:rsid w:val="00FE7F06"/>
    <w:rsid w:val="00FF0328"/>
    <w:rsid w:val="00FF2D9A"/>
    <w:rsid w:val="00FF3DCB"/>
    <w:rsid w:val="00FF6B4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AF39159"/>
  <w15:docId w15:val="{50254626-5C30-42A2-92D5-3BAEB11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0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locked/>
    <w:rsid w:val="00123975"/>
    <w:pPr>
      <w:keepNext/>
      <w:keepLines/>
      <w:tabs>
        <w:tab w:val="left" w:pos="2760"/>
      </w:tabs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44095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locked/>
    <w:rsid w:val="0044095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7443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7E49B1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7E49B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7E49B1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7E49B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996FBE"/>
    <w:pPr>
      <w:ind w:left="720"/>
      <w:contextualSpacing/>
    </w:pPr>
  </w:style>
  <w:style w:type="character" w:styleId="CommentReference">
    <w:name w:val="annotation reference"/>
    <w:uiPriority w:val="99"/>
    <w:semiHidden/>
    <w:rsid w:val="001B6F6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B6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1B6F6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6F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1B6F6E"/>
    <w:rPr>
      <w:rFonts w:cs="Times New Roman"/>
      <w:b/>
      <w:bCs/>
      <w:sz w:val="20"/>
      <w:szCs w:val="20"/>
    </w:rPr>
  </w:style>
  <w:style w:type="table" w:styleId="TableGrid">
    <w:name w:val="Table Grid"/>
    <w:basedOn w:val="Table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AF1D46"/>
    <w:rPr>
      <w:rFonts w:cs="Times New Roman"/>
    </w:rPr>
  </w:style>
  <w:style w:type="character" w:styleId="UnresolvedMention">
    <w:name w:val="Unresolved Mention"/>
    <w:uiPriority w:val="99"/>
    <w:semiHidden/>
    <w:unhideWhenUsed/>
    <w:rsid w:val="00D446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locked/>
    <w:rsid w:val="00961951"/>
    <w:rPr>
      <w:b/>
      <w:bCs/>
    </w:rPr>
  </w:style>
  <w:style w:type="paragraph" w:styleId="NormalWeb">
    <w:name w:val="Normal (Web)"/>
    <w:basedOn w:val="Normal"/>
    <w:uiPriority w:val="99"/>
    <w:unhideWhenUsed/>
    <w:rsid w:val="009619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1694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23975"/>
    <w:rPr>
      <w:rFonts w:ascii="Arial" w:eastAsiaTheme="majorEastAsia" w:hAnsi="Arial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6E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qFormat/>
    <w:locked/>
    <w:rsid w:val="00705207"/>
    <w:pPr>
      <w:spacing w:after="10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705207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705207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Emphasis">
    <w:name w:val="Emphasis"/>
    <w:basedOn w:val="Heading2Char"/>
    <w:qFormat/>
    <w:locked/>
    <w:rsid w:val="00123975"/>
    <w:rPr>
      <w:rFonts w:ascii="Arial" w:eastAsiaTheme="majorEastAsia" w:hAnsi="Arial" w:cstheme="majorBidi"/>
      <w:b/>
      <w:i w:val="0"/>
      <w:iCs/>
      <w:color w:val="auto"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tcc\Modelo%20Word%20para%20TC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485B-55FE-4E8F-A31B-C911C8F8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Word para TCC 2014.dotx</Template>
  <TotalTime>1947</TotalTime>
  <Pages>10</Pages>
  <Words>1124</Words>
  <Characters>7276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cp:keywords/>
  <dc:description/>
  <cp:lastModifiedBy>THIAGO D'ANNA MARGONI</cp:lastModifiedBy>
  <cp:revision>195</cp:revision>
  <cp:lastPrinted>2018-11-29T12:56:00Z</cp:lastPrinted>
  <dcterms:created xsi:type="dcterms:W3CDTF">2019-04-12T20:13:00Z</dcterms:created>
  <dcterms:modified xsi:type="dcterms:W3CDTF">2023-05-07T17:52:00Z</dcterms:modified>
</cp:coreProperties>
</file>